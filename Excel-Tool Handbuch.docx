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A66AC" w:themeColor="accent1"/>
        </w:rPr>
        <w:id w:val="-577289159"/>
        <w:docPartObj>
          <w:docPartGallery w:val="Cover Pages"/>
          <w:docPartUnique/>
        </w:docPartObj>
      </w:sdtPr>
      <w:sdtEndPr>
        <w:rPr>
          <w:color w:val="auto"/>
        </w:rPr>
      </w:sdtEndPr>
      <w:sdtContent>
        <w:p w14:paraId="28E46EDC" w14:textId="419222B6" w:rsidR="00CA41F9" w:rsidRDefault="00CA41F9">
          <w:pPr>
            <w:pStyle w:val="KeinLeerraum"/>
            <w:spacing w:before="1540" w:after="240"/>
            <w:jc w:val="center"/>
            <w:rPr>
              <w:color w:val="4A66AC" w:themeColor="accent1"/>
            </w:rPr>
          </w:pPr>
          <w:r>
            <w:rPr>
              <w:noProof/>
              <w:color w:val="4A66AC" w:themeColor="accent1"/>
            </w:rPr>
            <w:drawing>
              <wp:inline distT="0" distB="0" distL="0" distR="0" wp14:anchorId="4EF4EBCF" wp14:editId="2BE1CA68">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el"/>
            <w:tag w:val=""/>
            <w:id w:val="1735040861"/>
            <w:placeholder>
              <w:docPart w:val="B01AE6CC246849DA9C4A235E20A706E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E7DC25D" w14:textId="1D22CAE3" w:rsidR="00CA41F9" w:rsidRDefault="00E37E2B">
              <w:pPr>
                <w:pStyle w:val="KeinLeerraum"/>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Excel-</w:t>
              </w:r>
              <w:r w:rsidR="00CA41F9">
                <w:rPr>
                  <w:rFonts w:asciiTheme="majorHAnsi" w:eastAsiaTheme="majorEastAsia" w:hAnsiTheme="majorHAnsi" w:cstheme="majorBidi"/>
                  <w:caps/>
                  <w:color w:val="4A66AC" w:themeColor="accent1"/>
                  <w:sz w:val="72"/>
                  <w:szCs w:val="72"/>
                </w:rPr>
                <w:t>Tool</w:t>
              </w:r>
            </w:p>
          </w:sdtContent>
        </w:sdt>
        <w:sdt>
          <w:sdtPr>
            <w:rPr>
              <w:color w:val="4A66AC" w:themeColor="accent1"/>
              <w:sz w:val="28"/>
              <w:szCs w:val="28"/>
            </w:rPr>
            <w:alias w:val="Untertitel"/>
            <w:tag w:val=""/>
            <w:id w:val="328029620"/>
            <w:placeholder>
              <w:docPart w:val="B07C80000CB746DDB13B8E00F7C00633"/>
            </w:placeholder>
            <w:dataBinding w:prefixMappings="xmlns:ns0='http://purl.org/dc/elements/1.1/' xmlns:ns1='http://schemas.openxmlformats.org/package/2006/metadata/core-properties' " w:xpath="/ns1:coreProperties[1]/ns0:subject[1]" w:storeItemID="{6C3C8BC8-F283-45AE-878A-BAB7291924A1}"/>
            <w:text/>
          </w:sdtPr>
          <w:sdtEndPr/>
          <w:sdtContent>
            <w:p w14:paraId="19965ED3" w14:textId="43F80D67" w:rsidR="00CA41F9" w:rsidRDefault="00CA41F9">
              <w:pPr>
                <w:pStyle w:val="KeinLeerraum"/>
                <w:jc w:val="center"/>
                <w:rPr>
                  <w:color w:val="4A66AC" w:themeColor="accent1"/>
                  <w:sz w:val="28"/>
                  <w:szCs w:val="28"/>
                </w:rPr>
              </w:pPr>
              <w:r>
                <w:rPr>
                  <w:color w:val="4A66AC" w:themeColor="accent1"/>
                  <w:sz w:val="28"/>
                  <w:szCs w:val="28"/>
                </w:rPr>
                <w:t>Inhaltsverzeichnis</w:t>
              </w:r>
            </w:p>
          </w:sdtContent>
        </w:sdt>
        <w:p w14:paraId="38C093DA" w14:textId="41E6BE89" w:rsidR="00CA41F9" w:rsidRDefault="000C5B97">
          <w:pPr>
            <w:pStyle w:val="KeinLeerraum"/>
            <w:spacing w:before="480"/>
            <w:jc w:val="center"/>
            <w:rPr>
              <w:color w:val="4A66AC" w:themeColor="accent1"/>
            </w:rPr>
          </w:pPr>
          <w:r w:rsidRPr="000C5B97">
            <w:rPr>
              <w:noProof/>
              <w:color w:val="4A66AC" w:themeColor="accent1"/>
            </w:rPr>
            <mc:AlternateContent>
              <mc:Choice Requires="wps">
                <w:drawing>
                  <wp:anchor distT="45720" distB="45720" distL="114300" distR="114300" simplePos="0" relativeHeight="251662336" behindDoc="0" locked="0" layoutInCell="1" allowOverlap="1" wp14:anchorId="2638CCFA" wp14:editId="42BFF881">
                    <wp:simplePos x="0" y="0"/>
                    <wp:positionH relativeFrom="margin">
                      <wp:align>center</wp:align>
                    </wp:positionH>
                    <wp:positionV relativeFrom="paragraph">
                      <wp:posOffset>240665</wp:posOffset>
                    </wp:positionV>
                    <wp:extent cx="2360930" cy="1404620"/>
                    <wp:effectExtent l="0" t="0" r="16510" b="1206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BB3FB1" w14:textId="016E1DFA" w:rsidR="000C5B97" w:rsidRDefault="000C5B97" w:rsidP="000C5B97">
                                <w:pPr>
                                  <w:pStyle w:val="Listenabsatz"/>
                                  <w:numPr>
                                    <w:ilvl w:val="0"/>
                                    <w:numId w:val="1"/>
                                  </w:numPr>
                                </w:pPr>
                                <w:r>
                                  <w:t>Einleitung</w:t>
                                </w:r>
                              </w:p>
                              <w:p w14:paraId="7880C3A1" w14:textId="60AAB56D" w:rsidR="000C5B97" w:rsidRPr="00EC5994" w:rsidRDefault="00EC5994" w:rsidP="000C5B97">
                                <w:pPr>
                                  <w:pStyle w:val="Listenabsatz"/>
                                  <w:numPr>
                                    <w:ilvl w:val="0"/>
                                    <w:numId w:val="1"/>
                                  </w:numPr>
                                  <w:rPr>
                                    <w:lang w:val="en-US"/>
                                  </w:rPr>
                                </w:pPr>
                                <w:r w:rsidRPr="00EC5994">
                                  <w:rPr>
                                    <w:lang w:val="en-US"/>
                                  </w:rPr>
                                  <w:t xml:space="preserve">GUI </w:t>
                                </w:r>
                                <w:r>
                                  <w:rPr>
                                    <w:lang w:val="en-US"/>
                                  </w:rPr>
                                  <w:t>(</w:t>
                                </w:r>
                                <w:r w:rsidRPr="00EC5994">
                                  <w:rPr>
                                    <w:szCs w:val="18"/>
                                    <w:shd w:val="clear" w:color="auto" w:fill="FFFFFF"/>
                                  </w:rPr>
                                  <w:t>Graphical User Interface</w:t>
                                </w:r>
                                <w:r>
                                  <w:rPr>
                                    <w:szCs w:val="18"/>
                                    <w:shd w:val="clear" w:color="auto" w:fill="FFFFFF"/>
                                  </w:rPr>
                                  <w:t>)</w:t>
                                </w:r>
                              </w:p>
                              <w:p w14:paraId="0FFEEFEA" w14:textId="6A7EC35E" w:rsidR="00EC5994" w:rsidRDefault="00EC5994" w:rsidP="000C5B97">
                                <w:pPr>
                                  <w:pStyle w:val="Listenabsatz"/>
                                  <w:numPr>
                                    <w:ilvl w:val="0"/>
                                    <w:numId w:val="1"/>
                                  </w:numPr>
                                  <w:rPr>
                                    <w:lang w:val="en-US"/>
                                  </w:rPr>
                                </w:pPr>
                                <w:r>
                                  <w:rPr>
                                    <w:lang w:val="en-US"/>
                                  </w:rPr>
                                  <w:t>Optionen ( Settings )</w:t>
                                </w:r>
                              </w:p>
                              <w:p w14:paraId="75CCDC6B" w14:textId="155547A6" w:rsidR="00EC5994" w:rsidRPr="00EC5994" w:rsidRDefault="00EC5994" w:rsidP="000C5B97">
                                <w:pPr>
                                  <w:pStyle w:val="Listenabsatz"/>
                                  <w:numPr>
                                    <w:ilvl w:val="0"/>
                                    <w:numId w:val="1"/>
                                  </w:numPr>
                                  <w:rPr>
                                    <w:lang w:val="en-US"/>
                                  </w:rPr>
                                </w:pPr>
                                <w:r>
                                  <w:rPr>
                                    <w:lang w:val="en-US"/>
                                  </w:rPr>
                                  <w:t>FAQ</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638CCFA" id="_x0000_t202" coordsize="21600,21600" o:spt="202" path="m,l,21600r21600,l21600,xe">
                    <v:stroke joinstyle="miter"/>
                    <v:path gradientshapeok="t" o:connecttype="rect"/>
                  </v:shapetype>
                  <v:shape id="Textfeld 2" o:spid="_x0000_s1026" type="#_x0000_t202" style="position:absolute;left:0;text-align:left;margin-left:0;margin-top:18.95pt;width:185.9pt;height:110.6pt;z-index:25166233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">
                    <v:textbox style="mso-fit-shape-to-text:t">
                      <w:txbxContent>
                        <w:p w14:paraId="64BB3FB1" w14:textId="016E1DFA" w:rsidR="000C5B97" w:rsidRDefault="000C5B97" w:rsidP="000C5B97">
                          <w:pPr>
                            <w:pStyle w:val="Listenabsatz"/>
                            <w:numPr>
                              <w:ilvl w:val="0"/>
                              <w:numId w:val="1"/>
                            </w:numPr>
                          </w:pPr>
                          <w:r>
                            <w:t>Einleitung</w:t>
                          </w:r>
                        </w:p>
                        <w:p w14:paraId="7880C3A1" w14:textId="60AAB56D" w:rsidR="000C5B97" w:rsidRPr="00EC5994" w:rsidRDefault="00EC5994" w:rsidP="000C5B97">
                          <w:pPr>
                            <w:pStyle w:val="Listenabsatz"/>
                            <w:numPr>
                              <w:ilvl w:val="0"/>
                              <w:numId w:val="1"/>
                            </w:numPr>
                            <w:rPr>
                              <w:lang w:val="en-US"/>
                            </w:rPr>
                          </w:pPr>
                          <w:r w:rsidRPr="00EC5994">
                            <w:rPr>
                              <w:lang w:val="en-US"/>
                            </w:rPr>
                            <w:t xml:space="preserve">GUI </w:t>
                          </w:r>
                          <w:r>
                            <w:rPr>
                              <w:lang w:val="en-US"/>
                            </w:rPr>
                            <w:t>(</w:t>
                          </w:r>
                          <w:r w:rsidRPr="00EC5994">
                            <w:rPr>
                              <w:szCs w:val="18"/>
                              <w:shd w:val="clear" w:color="auto" w:fill="FFFFFF"/>
                            </w:rPr>
                            <w:t>Graphical User Interface</w:t>
                          </w:r>
                          <w:r>
                            <w:rPr>
                              <w:szCs w:val="18"/>
                              <w:shd w:val="clear" w:color="auto" w:fill="FFFFFF"/>
                            </w:rPr>
                            <w:t>)</w:t>
                          </w:r>
                        </w:p>
                        <w:p w14:paraId="0FFEEFEA" w14:textId="6A7EC35E" w:rsidR="00EC5994" w:rsidRDefault="00EC5994" w:rsidP="000C5B97">
                          <w:pPr>
                            <w:pStyle w:val="Listenabsatz"/>
                            <w:numPr>
                              <w:ilvl w:val="0"/>
                              <w:numId w:val="1"/>
                            </w:numPr>
                            <w:rPr>
                              <w:lang w:val="en-US"/>
                            </w:rPr>
                          </w:pPr>
                          <w:r>
                            <w:rPr>
                              <w:lang w:val="en-US"/>
                            </w:rPr>
                            <w:t>Optionen ( Settings )</w:t>
                          </w:r>
                        </w:p>
                        <w:p w14:paraId="75CCDC6B" w14:textId="155547A6" w:rsidR="00EC5994" w:rsidRPr="00EC5994" w:rsidRDefault="00EC5994" w:rsidP="000C5B97">
                          <w:pPr>
                            <w:pStyle w:val="Listenabsatz"/>
                            <w:numPr>
                              <w:ilvl w:val="0"/>
                              <w:numId w:val="1"/>
                            </w:numPr>
                            <w:rPr>
                              <w:lang w:val="en-US"/>
                            </w:rPr>
                          </w:pPr>
                          <w:r>
                            <w:rPr>
                              <w:lang w:val="en-US"/>
                            </w:rPr>
                            <w:t>FAQ</w:t>
                          </w:r>
                        </w:p>
                      </w:txbxContent>
                    </v:textbox>
                    <w10:wrap type="square" anchorx="margin"/>
                  </v:shape>
                </w:pict>
              </mc:Fallback>
            </mc:AlternateContent>
          </w:r>
          <w:r w:rsidR="00CA41F9">
            <w:rPr>
              <w:noProof/>
              <w:color w:val="4A66AC" w:themeColor="accent1"/>
            </w:rPr>
            <mc:AlternateContent>
              <mc:Choice Requires="wps">
                <w:drawing>
                  <wp:anchor distT="0" distB="0" distL="114300" distR="114300" simplePos="0" relativeHeight="251659264" behindDoc="0" locked="0" layoutInCell="1" allowOverlap="1" wp14:anchorId="23484745" wp14:editId="26E2EF2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A66AC"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12-21T00:00:00Z">
                                    <w:dateFormat w:val="d. MMMM yyyy"/>
                                    <w:lid w:val="de-DE"/>
                                    <w:storeMappedDataAs w:val="dateTime"/>
                                    <w:calendar w:val="gregorian"/>
                                  </w:date>
                                </w:sdtPr>
                                <w:sdtEndPr/>
                                <w:sdtContent>
                                  <w:p w14:paraId="2BF75C45" w14:textId="02D61CE2" w:rsidR="00CA41F9" w:rsidRDefault="00CA41F9">
                                    <w:pPr>
                                      <w:pStyle w:val="KeinLeerraum"/>
                                      <w:spacing w:after="40"/>
                                      <w:jc w:val="center"/>
                                      <w:rPr>
                                        <w:caps/>
                                        <w:color w:val="4A66AC" w:themeColor="accent1"/>
                                        <w:sz w:val="28"/>
                                        <w:szCs w:val="28"/>
                                      </w:rPr>
                                    </w:pPr>
                                    <w:r>
                                      <w:rPr>
                                        <w:caps/>
                                        <w:color w:val="4A66AC" w:themeColor="accent1"/>
                                        <w:sz w:val="28"/>
                                        <w:szCs w:val="28"/>
                                      </w:rPr>
                                      <w:t>21. Dezember 2022</w:t>
                                    </w:r>
                                  </w:p>
                                </w:sdtContent>
                              </w:sdt>
                              <w:p w14:paraId="4B9B7A70" w14:textId="1564480E" w:rsidR="00CA41F9" w:rsidRDefault="00DF5625">
                                <w:pPr>
                                  <w:pStyle w:val="KeinLeerraum"/>
                                  <w:jc w:val="center"/>
                                  <w:rPr>
                                    <w:color w:val="4A66AC" w:themeColor="accent1"/>
                                  </w:rPr>
                                </w:pPr>
                                <w:sdt>
                                  <w:sdtPr>
                                    <w:rPr>
                                      <w:caps/>
                                      <w:color w:val="4A66AC"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CA41F9">
                                      <w:rPr>
                                        <w:caps/>
                                        <w:color w:val="4A66AC" w:themeColor="accent1"/>
                                      </w:rPr>
                                      <w:t xml:space="preserve">     </w:t>
                                    </w:r>
                                  </w:sdtContent>
                                </w:sdt>
                              </w:p>
                              <w:p w14:paraId="26B4FD72" w14:textId="3035F866" w:rsidR="00CA41F9" w:rsidRDefault="00DF5625">
                                <w:pPr>
                                  <w:pStyle w:val="KeinLeerraum"/>
                                  <w:jc w:val="center"/>
                                  <w:rPr>
                                    <w:color w:val="4A66AC" w:themeColor="accent1"/>
                                  </w:rPr>
                                </w:pPr>
                                <w:sdt>
                                  <w:sdtPr>
                                    <w:rPr>
                                      <w:color w:val="4A66AC"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CA41F9">
                                      <w:rPr>
                                        <w:color w:val="4A66AC"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3484745" id="Textfeld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FLeA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" filled="f" stroked="f" strokeweight=".5pt">
                    <v:textbox style="mso-fit-shape-to-text:t" inset="0,0,0,0">
                      <w:txbxContent>
                        <w:sdt>
                          <w:sdtPr>
                            <w:rPr>
                              <w:caps/>
                              <w:color w:val="4A66AC"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12-21T00:00:00Z">
                              <w:dateFormat w:val="d. MMMM yyyy"/>
                              <w:lid w:val="de-DE"/>
                              <w:storeMappedDataAs w:val="dateTime"/>
                              <w:calendar w:val="gregorian"/>
                            </w:date>
                          </w:sdtPr>
                          <w:sdtEndPr/>
                          <w:sdtContent>
                            <w:p w14:paraId="2BF75C45" w14:textId="02D61CE2" w:rsidR="00CA41F9" w:rsidRDefault="00CA41F9">
                              <w:pPr>
                                <w:pStyle w:val="KeinLeerraum"/>
                                <w:spacing w:after="40"/>
                                <w:jc w:val="center"/>
                                <w:rPr>
                                  <w:caps/>
                                  <w:color w:val="4A66AC" w:themeColor="accent1"/>
                                  <w:sz w:val="28"/>
                                  <w:szCs w:val="28"/>
                                </w:rPr>
                              </w:pPr>
                              <w:r>
                                <w:rPr>
                                  <w:caps/>
                                  <w:color w:val="4A66AC" w:themeColor="accent1"/>
                                  <w:sz w:val="28"/>
                                  <w:szCs w:val="28"/>
                                </w:rPr>
                                <w:t>21. Dezember 2022</w:t>
                              </w:r>
                            </w:p>
                          </w:sdtContent>
                        </w:sdt>
                        <w:p w14:paraId="4B9B7A70" w14:textId="1564480E" w:rsidR="00CA41F9" w:rsidRDefault="00DF5625">
                          <w:pPr>
                            <w:pStyle w:val="KeinLeerraum"/>
                            <w:jc w:val="center"/>
                            <w:rPr>
                              <w:color w:val="4A66AC" w:themeColor="accent1"/>
                            </w:rPr>
                          </w:pPr>
                          <w:sdt>
                            <w:sdtPr>
                              <w:rPr>
                                <w:caps/>
                                <w:color w:val="4A66AC"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CA41F9">
                                <w:rPr>
                                  <w:caps/>
                                  <w:color w:val="4A66AC" w:themeColor="accent1"/>
                                </w:rPr>
                                <w:t xml:space="preserve">     </w:t>
                              </w:r>
                            </w:sdtContent>
                          </w:sdt>
                        </w:p>
                        <w:p w14:paraId="26B4FD72" w14:textId="3035F866" w:rsidR="00CA41F9" w:rsidRDefault="00DF5625">
                          <w:pPr>
                            <w:pStyle w:val="KeinLeerraum"/>
                            <w:jc w:val="center"/>
                            <w:rPr>
                              <w:color w:val="4A66AC" w:themeColor="accent1"/>
                            </w:rPr>
                          </w:pPr>
                          <w:sdt>
                            <w:sdtPr>
                              <w:rPr>
                                <w:color w:val="4A66AC"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CA41F9">
                                <w:rPr>
                                  <w:color w:val="4A66AC" w:themeColor="accent1"/>
                                </w:rPr>
                                <w:t xml:space="preserve">     </w:t>
                              </w:r>
                            </w:sdtContent>
                          </w:sdt>
                        </w:p>
                      </w:txbxContent>
                    </v:textbox>
                    <w10:wrap anchorx="margin" anchory="page"/>
                  </v:shape>
                </w:pict>
              </mc:Fallback>
            </mc:AlternateContent>
          </w:r>
        </w:p>
        <w:p w14:paraId="252A7F85" w14:textId="1402EE1B" w:rsidR="00CA41F9" w:rsidRDefault="00021600">
          <w:r>
            <w:rPr>
              <w:noProof/>
            </w:rPr>
            <mc:AlternateContent>
              <mc:Choice Requires="wps">
                <w:drawing>
                  <wp:anchor distT="45720" distB="45720" distL="114300" distR="114300" simplePos="0" relativeHeight="251665408" behindDoc="0" locked="0" layoutInCell="1" allowOverlap="1" wp14:anchorId="67E71DB4" wp14:editId="29D46ED4">
                    <wp:simplePos x="0" y="0"/>
                    <wp:positionH relativeFrom="margin">
                      <wp:align>right</wp:align>
                    </wp:positionH>
                    <wp:positionV relativeFrom="paragraph">
                      <wp:posOffset>1167765</wp:posOffset>
                    </wp:positionV>
                    <wp:extent cx="7077075" cy="2446655"/>
                    <wp:effectExtent l="0" t="0" r="28575" b="1079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7075" cy="2447209"/>
                            </a:xfrm>
                            <a:prstGeom prst="rect">
                              <a:avLst/>
                            </a:prstGeom>
                            <a:solidFill>
                              <a:srgbClr val="FFFFFF"/>
                            </a:solidFill>
                            <a:ln w="9525">
                              <a:solidFill>
                                <a:srgbClr val="000000"/>
                              </a:solidFill>
                              <a:miter lim="800000"/>
                              <a:headEnd/>
                              <a:tailEnd/>
                            </a:ln>
                          </wps:spPr>
                          <wps:txbx>
                            <w:txbxContent>
                              <w:p w14:paraId="255F46A2" w14:textId="14281BC9" w:rsidR="00EC5994" w:rsidRDefault="00EC5994">
                                <w:r>
                                  <w:t xml:space="preserve">Als Entwickler </w:t>
                                </w:r>
                                <w:r w:rsidR="00021600">
                                  <w:t>von diesem Tool</w:t>
                                </w:r>
                                <w:r>
                                  <w:t xml:space="preserve">, </w:t>
                                </w:r>
                                <w:r w:rsidR="00021600">
                                  <w:t>habe</w:t>
                                </w:r>
                                <w:r>
                                  <w:t xml:space="preserve"> ich mir bei der Erstellung die Frage gestellt: Wie kann man das Programm, für andere Zwecke verwenden. Aufgabe </w:t>
                                </w:r>
                                <w:r w:rsidR="00021600">
                                  <w:t>meines Programms</w:t>
                                </w:r>
                                <w:r>
                                  <w:t xml:space="preserve"> ist es, die Suche und Einträge in einer Excel-Datei zu vereinfachen und zu beschleunigen. </w:t>
                                </w:r>
                              </w:p>
                              <w:p w14:paraId="364061FE" w14:textId="73A4F4FF" w:rsidR="00EC5994" w:rsidRDefault="00021600">
                                <w:r>
                                  <w:t>Diese Einträge</w:t>
                                </w:r>
                                <w:r w:rsidR="00EC5994">
                                  <w:t xml:space="preserve"> sollen aber nicht nur in </w:t>
                                </w:r>
                                <w:r>
                                  <w:t>einer,</w:t>
                                </w:r>
                                <w:r w:rsidR="00EC5994">
                                  <w:t xml:space="preserve"> sondern gleichzeitig in zwei anderen Dateien Einträge</w:t>
                                </w:r>
                                <w:r w:rsidR="00662575">
                                  <w:t>,</w:t>
                                </w:r>
                                <w:r w:rsidR="00EC5994">
                                  <w:t xml:space="preserve"> machen. Zum einen in eine Excel für den Lagerbestand zum anderen</w:t>
                                </w:r>
                                <w:r w:rsidR="0071668D">
                                  <w:t xml:space="preserve"> in der Übersicht.</w:t>
                                </w:r>
                                <w:r w:rsidR="00EC5994">
                                  <w:t xml:space="preserve"> </w:t>
                                </w:r>
                                <w:r w:rsidR="0071668D">
                                  <w:t>E</w:t>
                                </w:r>
                                <w:r w:rsidR="00EC5994">
                                  <w:t xml:space="preserve">ine Logfile </w:t>
                                </w:r>
                                <w:r>
                                  <w:t>(in</w:t>
                                </w:r>
                                <w:r w:rsidR="00EC5994">
                                  <w:t xml:space="preserve"> diesen fall eine .Txt )</w:t>
                                </w:r>
                                <w:r w:rsidR="0071668D">
                                  <w:t xml:space="preserve"> erstellt sich automatisch und protokolliert jede Veränderung</w:t>
                                </w:r>
                                <w:r w:rsidR="00EC5994">
                                  <w:t>. Ich habe von Grund auf</w:t>
                                </w:r>
                                <w:r w:rsidR="0071668D">
                                  <w:t>,</w:t>
                                </w:r>
                                <w:r w:rsidR="00EC5994">
                                  <w:t xml:space="preserve"> versucht so viel wie es möglich ist einstellbar zu machen, </w:t>
                                </w:r>
                                <w:r w:rsidR="0071668D">
                                  <w:t>um das Tool für andere Benutzer verfügbar zu machen</w:t>
                                </w:r>
                                <w:r>
                                  <w:t>.</w:t>
                                </w:r>
                              </w:p>
                              <w:p w14:paraId="63F4EA33" w14:textId="4D7B9BFF" w:rsidR="00021600" w:rsidRDefault="00021600">
                                <w:r>
                                  <w:t>Am Ende sind genau diese Einstellungen die, die meiste Zeit beansprucht haben.</w:t>
                                </w:r>
                              </w:p>
                              <w:p w14:paraId="1A1C5F8E" w14:textId="7B644C18" w:rsidR="00021600" w:rsidRDefault="00021600">
                                <w:r>
                                  <w:t xml:space="preserve">Nun ist es möglich dieses Tool auch an anderen Excel Dateien sinnvoll anzuwenden, hier beschreibe ich alles so </w:t>
                                </w:r>
                                <w:r w:rsidR="001437D8">
                                  <w:t>detailliert</w:t>
                                </w:r>
                                <w:r w:rsidR="0071668D">
                                  <w:t xml:space="preserve"> wie</w:t>
                                </w:r>
                                <w:r>
                                  <w:t xml:space="preserve"> es geht, ohne jemanden verwirren zu wollen.</w:t>
                                </w:r>
                              </w:p>
                              <w:p w14:paraId="302684D4" w14:textId="3CA2088C" w:rsidR="00021600" w:rsidRDefault="00021600">
                                <w:r>
                                  <w:t>Ich hoffe sehr das dieses Tool in vielen anderen Fällen genutzt wird und sie sich dadurch viel Zeit ersparen.</w:t>
                                </w:r>
                              </w:p>
                              <w:p w14:paraId="73DBF034" w14:textId="224C566C" w:rsidR="00021600" w:rsidRDefault="000216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71DB4" id="_x0000_s1028" type="#_x0000_t202" style="position:absolute;left:0;text-align:left;margin-left:506.05pt;margin-top:91.95pt;width:557.25pt;height:192.6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">
                    <v:textbox>
                      <w:txbxContent>
                        <w:p w14:paraId="255F46A2" w14:textId="14281BC9" w:rsidR="00EC5994" w:rsidRDefault="00EC5994">
                          <w:r>
                            <w:t xml:space="preserve">Als Entwickler </w:t>
                          </w:r>
                          <w:r w:rsidR="00021600">
                            <w:t>von diesem Tool</w:t>
                          </w:r>
                          <w:r>
                            <w:t xml:space="preserve">, </w:t>
                          </w:r>
                          <w:r w:rsidR="00021600">
                            <w:t>habe</w:t>
                          </w:r>
                          <w:r>
                            <w:t xml:space="preserve"> ich mir bei der Erstellung die Frage gestellt: Wie kann man das Programm, für andere Zwecke verwenden. Aufgabe </w:t>
                          </w:r>
                          <w:r w:rsidR="00021600">
                            <w:t>meines Programms</w:t>
                          </w:r>
                          <w:r>
                            <w:t xml:space="preserve"> ist es, die Suche und Einträge in einer Excel-Datei zu vereinfachen und zu beschleunigen. </w:t>
                          </w:r>
                        </w:p>
                        <w:p w14:paraId="364061FE" w14:textId="73A4F4FF" w:rsidR="00EC5994" w:rsidRDefault="00021600">
                          <w:r>
                            <w:t>Diese Einträge</w:t>
                          </w:r>
                          <w:r w:rsidR="00EC5994">
                            <w:t xml:space="preserve"> sollen aber nicht nur in </w:t>
                          </w:r>
                          <w:r>
                            <w:t>einer,</w:t>
                          </w:r>
                          <w:r w:rsidR="00EC5994">
                            <w:t xml:space="preserve"> sondern gleichzeitig in zwei anderen Dateien Einträge</w:t>
                          </w:r>
                          <w:r w:rsidR="00662575">
                            <w:t>,</w:t>
                          </w:r>
                          <w:r w:rsidR="00EC5994">
                            <w:t xml:space="preserve"> machen. Zum einen in eine Excel für den Lagerbestand zum anderen</w:t>
                          </w:r>
                          <w:r w:rsidR="0071668D">
                            <w:t xml:space="preserve"> in der Übersicht.</w:t>
                          </w:r>
                          <w:r w:rsidR="00EC5994">
                            <w:t xml:space="preserve"> </w:t>
                          </w:r>
                          <w:r w:rsidR="0071668D">
                            <w:t>E</w:t>
                          </w:r>
                          <w:r w:rsidR="00EC5994">
                            <w:t xml:space="preserve">ine Logfile </w:t>
                          </w:r>
                          <w:r>
                            <w:t>(in</w:t>
                          </w:r>
                          <w:r w:rsidR="00EC5994">
                            <w:t xml:space="preserve"> diesen fall eine .Txt )</w:t>
                          </w:r>
                          <w:r w:rsidR="0071668D">
                            <w:t xml:space="preserve"> erstellt sich automatisch und protokolliert jede Veränderung</w:t>
                          </w:r>
                          <w:r w:rsidR="00EC5994">
                            <w:t>. Ich habe von Grund auf</w:t>
                          </w:r>
                          <w:r w:rsidR="0071668D">
                            <w:t>,</w:t>
                          </w:r>
                          <w:r w:rsidR="00EC5994">
                            <w:t xml:space="preserve"> versucht so viel wie es möglich ist einstellbar zu machen, </w:t>
                          </w:r>
                          <w:r w:rsidR="0071668D">
                            <w:t>um das Tool für andere Benutzer verfügbar zu machen</w:t>
                          </w:r>
                          <w:r>
                            <w:t>.</w:t>
                          </w:r>
                        </w:p>
                        <w:p w14:paraId="63F4EA33" w14:textId="4D7B9BFF" w:rsidR="00021600" w:rsidRDefault="00021600">
                          <w:r>
                            <w:t>Am Ende sind genau diese Einstellungen die, die meiste Zeit beansprucht haben.</w:t>
                          </w:r>
                        </w:p>
                        <w:p w14:paraId="1A1C5F8E" w14:textId="7B644C18" w:rsidR="00021600" w:rsidRDefault="00021600">
                          <w:r>
                            <w:t xml:space="preserve">Nun ist es möglich dieses Tool auch an anderen Excel Dateien sinnvoll anzuwenden, hier beschreibe ich alles so </w:t>
                          </w:r>
                          <w:r w:rsidR="001437D8">
                            <w:t>detailliert</w:t>
                          </w:r>
                          <w:r w:rsidR="0071668D">
                            <w:t xml:space="preserve"> wie</w:t>
                          </w:r>
                          <w:r>
                            <w:t xml:space="preserve"> es geht, ohne jemanden verwirren zu wollen.</w:t>
                          </w:r>
                        </w:p>
                        <w:p w14:paraId="302684D4" w14:textId="3CA2088C" w:rsidR="00021600" w:rsidRDefault="00021600">
                          <w:r>
                            <w:t>Ich hoffe sehr das dieses Tool in vielen anderen Fällen genutzt wird und sie sich dadurch viel Zeit ersparen.</w:t>
                          </w:r>
                        </w:p>
                        <w:p w14:paraId="73DBF034" w14:textId="224C566C" w:rsidR="00021600" w:rsidRDefault="00021600"/>
                      </w:txbxContent>
                    </v:textbox>
                    <w10:wrap type="square" anchorx="margin"/>
                  </v:shape>
                </w:pict>
              </mc:Fallback>
            </mc:AlternateContent>
          </w:r>
          <w:r>
            <w:rPr>
              <w:noProof/>
              <w:color w:val="4A66AC" w:themeColor="accent1"/>
            </w:rPr>
            <w:drawing>
              <wp:anchor distT="0" distB="0" distL="114300" distR="114300" simplePos="0" relativeHeight="251663360" behindDoc="0" locked="0" layoutInCell="1" allowOverlap="1" wp14:anchorId="107820FA" wp14:editId="40030A31">
                <wp:simplePos x="0" y="0"/>
                <wp:positionH relativeFrom="column">
                  <wp:posOffset>3030855</wp:posOffset>
                </wp:positionH>
                <wp:positionV relativeFrom="paragraph">
                  <wp:posOffset>4246880</wp:posOffset>
                </wp:positionV>
                <wp:extent cx="758825" cy="478790"/>
                <wp:effectExtent l="0" t="0" r="3175" b="0"/>
                <wp:wrapTopAndBottom/>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sidR="00CA41F9">
            <w:br w:type="page"/>
          </w:r>
        </w:p>
      </w:sdtContent>
    </w:sdt>
    <w:p w14:paraId="21847DF3" w14:textId="77777777" w:rsidR="00CA41F9" w:rsidRDefault="00CA41F9"/>
    <w:tbl>
      <w:tblPr>
        <w:tblW w:w="5000" w:type="pct"/>
        <w:tblLayout w:type="fixed"/>
        <w:tblCellMar>
          <w:left w:w="115" w:type="dxa"/>
          <w:right w:w="115" w:type="dxa"/>
        </w:tblCellMar>
        <w:tblLook w:val="0600" w:firstRow="0" w:lastRow="0" w:firstColumn="0" w:lastColumn="0" w:noHBand="1" w:noVBand="1"/>
      </w:tblPr>
      <w:tblGrid>
        <w:gridCol w:w="792"/>
        <w:gridCol w:w="1619"/>
        <w:gridCol w:w="655"/>
        <w:gridCol w:w="618"/>
        <w:gridCol w:w="7502"/>
      </w:tblGrid>
      <w:tr w:rsidR="00682EC8" w:rsidRPr="00947B05" w14:paraId="3DD0CBCE" w14:textId="77777777" w:rsidTr="00CA41F9">
        <w:trPr>
          <w:cantSplit/>
          <w:trHeight w:val="4680"/>
        </w:trPr>
        <w:tc>
          <w:tcPr>
            <w:tcW w:w="2411" w:type="dxa"/>
            <w:gridSpan w:val="2"/>
            <w:textDirection w:val="btLr"/>
          </w:tcPr>
          <w:p w14:paraId="59E9D1CC" w14:textId="578B112C" w:rsidR="00682EC8" w:rsidRPr="00947B05" w:rsidRDefault="004D3B30" w:rsidP="003E3262">
            <w:pPr>
              <w:pStyle w:val="Titel"/>
            </w:pPr>
            <w:r>
              <w:t>Bernecker Thomas</w:t>
            </w:r>
          </w:p>
          <w:p w14:paraId="7A2277BE" w14:textId="16C185E0" w:rsidR="00682EC8" w:rsidRPr="00947B05" w:rsidRDefault="004D3B30" w:rsidP="003E3262">
            <w:pPr>
              <w:pStyle w:val="Untertitel"/>
            </w:pPr>
            <w:r>
              <w:t>Ausgabe Tool</w:t>
            </w:r>
          </w:p>
        </w:tc>
        <w:tc>
          <w:tcPr>
            <w:tcW w:w="8775" w:type="dxa"/>
            <w:gridSpan w:val="3"/>
            <w:vMerge w:val="restart"/>
            <w:vAlign w:val="center"/>
          </w:tcPr>
          <w:p w14:paraId="17589ECD" w14:textId="5183800C" w:rsidR="00682EC8" w:rsidRPr="00947B05" w:rsidRDefault="004D3B30" w:rsidP="00F86647">
            <w:pPr>
              <w:pStyle w:val="Bild"/>
              <w:jc w:val="right"/>
            </w:pPr>
            <w:r>
              <w:drawing>
                <wp:inline distT="0" distB="0" distL="0" distR="0" wp14:anchorId="3CD42F31" wp14:editId="47E38BD3">
                  <wp:extent cx="5426075" cy="234569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5426075" cy="2345690"/>
                          </a:xfrm>
                          <a:prstGeom prst="rect">
                            <a:avLst/>
                          </a:prstGeom>
                        </pic:spPr>
                      </pic:pic>
                    </a:graphicData>
                  </a:graphic>
                </wp:inline>
              </w:drawing>
            </w:r>
          </w:p>
        </w:tc>
      </w:tr>
      <w:tr w:rsidR="00682EC8" w:rsidRPr="00947B05" w14:paraId="7CA37ED3" w14:textId="77777777" w:rsidTr="00CA41F9">
        <w:trPr>
          <w:trHeight w:val="450"/>
        </w:trPr>
        <w:tc>
          <w:tcPr>
            <w:tcW w:w="792" w:type="dxa"/>
            <w:vAlign w:val="bottom"/>
          </w:tcPr>
          <w:p w14:paraId="0E27738F" w14:textId="77777777" w:rsidR="00682EC8" w:rsidRPr="00947B05" w:rsidRDefault="00682EC8" w:rsidP="00682EC8">
            <w:pPr>
              <w:pStyle w:val="KeinLeerraum"/>
            </w:pPr>
          </w:p>
        </w:tc>
        <w:tc>
          <w:tcPr>
            <w:tcW w:w="1619" w:type="dxa"/>
            <w:vAlign w:val="bottom"/>
          </w:tcPr>
          <w:p w14:paraId="1A88E0A3" w14:textId="77777777" w:rsidR="00682EC8" w:rsidRPr="00947B05" w:rsidRDefault="00682EC8" w:rsidP="00682EC8">
            <w:pPr>
              <w:pStyle w:val="KeinLeerraum"/>
            </w:pPr>
          </w:p>
        </w:tc>
        <w:tc>
          <w:tcPr>
            <w:tcW w:w="8775" w:type="dxa"/>
            <w:gridSpan w:val="3"/>
            <w:vMerge/>
            <w:vAlign w:val="bottom"/>
          </w:tcPr>
          <w:p w14:paraId="101E7CB9" w14:textId="77777777" w:rsidR="00682EC8" w:rsidRPr="00947B05" w:rsidRDefault="00682EC8" w:rsidP="00682EC8">
            <w:pPr>
              <w:pStyle w:val="KeinLeerraum"/>
            </w:pPr>
          </w:p>
        </w:tc>
      </w:tr>
      <w:tr w:rsidR="00682EC8" w:rsidRPr="00947B05" w14:paraId="1C3D3AD4" w14:textId="77777777" w:rsidTr="00CA41F9">
        <w:trPr>
          <w:trHeight w:val="68"/>
        </w:trPr>
        <w:tc>
          <w:tcPr>
            <w:tcW w:w="792" w:type="dxa"/>
            <w:shd w:val="clear" w:color="auto" w:fill="000000" w:themeFill="text1"/>
            <w:vAlign w:val="bottom"/>
          </w:tcPr>
          <w:p w14:paraId="274558A5" w14:textId="77777777" w:rsidR="00682EC8" w:rsidRPr="00947B05" w:rsidRDefault="00682EC8" w:rsidP="00682EC8">
            <w:pPr>
              <w:pStyle w:val="KeinLeerraum"/>
              <w:rPr>
                <w:sz w:val="8"/>
              </w:rPr>
            </w:pPr>
          </w:p>
        </w:tc>
        <w:tc>
          <w:tcPr>
            <w:tcW w:w="1619" w:type="dxa"/>
            <w:vAlign w:val="bottom"/>
          </w:tcPr>
          <w:p w14:paraId="2A666C50" w14:textId="77777777" w:rsidR="00682EC8" w:rsidRPr="00947B05" w:rsidRDefault="00682EC8" w:rsidP="00682EC8">
            <w:pPr>
              <w:pStyle w:val="KeinLeerraum"/>
              <w:rPr>
                <w:sz w:val="8"/>
              </w:rPr>
            </w:pPr>
          </w:p>
        </w:tc>
        <w:tc>
          <w:tcPr>
            <w:tcW w:w="8775" w:type="dxa"/>
            <w:gridSpan w:val="3"/>
            <w:vMerge/>
            <w:vAlign w:val="bottom"/>
          </w:tcPr>
          <w:p w14:paraId="3655FFA5" w14:textId="77777777" w:rsidR="00682EC8" w:rsidRPr="00947B05" w:rsidRDefault="00682EC8" w:rsidP="00682EC8">
            <w:pPr>
              <w:pStyle w:val="KeinLeerraum"/>
              <w:rPr>
                <w:sz w:val="8"/>
              </w:rPr>
            </w:pPr>
          </w:p>
        </w:tc>
      </w:tr>
      <w:tr w:rsidR="00682EC8" w:rsidRPr="00947B05" w14:paraId="6F1C7887" w14:textId="77777777" w:rsidTr="00CA41F9">
        <w:trPr>
          <w:trHeight w:val="4464"/>
        </w:trPr>
        <w:tc>
          <w:tcPr>
            <w:tcW w:w="2411" w:type="dxa"/>
            <w:gridSpan w:val="2"/>
            <w:vAlign w:val="bottom"/>
          </w:tcPr>
          <w:p w14:paraId="374B8AC1" w14:textId="77777777" w:rsidR="00CA41F9" w:rsidRDefault="004D3B30" w:rsidP="00073700">
            <w:pPr>
              <w:pStyle w:val="berschrift1"/>
              <w:ind w:right="-248"/>
            </w:pPr>
            <w:r>
              <w:t>Gui</w:t>
            </w:r>
            <w:r w:rsidR="00CA41F9">
              <w:t xml:space="preserve"> </w:t>
            </w:r>
          </w:p>
          <w:p w14:paraId="7406A157" w14:textId="5CEFF922" w:rsidR="00682EC8" w:rsidRPr="00947B05" w:rsidRDefault="00CA41F9" w:rsidP="00073700">
            <w:pPr>
              <w:pStyle w:val="berschrift1"/>
              <w:ind w:right="-248"/>
            </w:pPr>
            <w:r>
              <w:rPr>
                <w:rFonts w:cstheme="majorHAnsi"/>
                <w:color w:val="71777D"/>
                <w:sz w:val="20"/>
                <w:szCs w:val="20"/>
                <w:shd w:val="clear" w:color="auto" w:fill="FFFFFF"/>
              </w:rPr>
              <w:t>(G</w:t>
            </w:r>
            <w:r w:rsidRPr="00CA41F9">
              <w:rPr>
                <w:rFonts w:cstheme="majorHAnsi"/>
                <w:color w:val="71777D"/>
                <w:sz w:val="20"/>
                <w:szCs w:val="20"/>
                <w:shd w:val="clear" w:color="auto" w:fill="FFFFFF"/>
              </w:rPr>
              <w:t>raphical User Interface)</w:t>
            </w:r>
          </w:p>
        </w:tc>
        <w:tc>
          <w:tcPr>
            <w:tcW w:w="8775" w:type="dxa"/>
            <w:gridSpan w:val="3"/>
            <w:vMerge/>
            <w:vAlign w:val="bottom"/>
          </w:tcPr>
          <w:p w14:paraId="3D688E00" w14:textId="77777777" w:rsidR="00682EC8" w:rsidRPr="00947B05" w:rsidRDefault="00682EC8" w:rsidP="000871A1"/>
        </w:tc>
      </w:tr>
      <w:tr w:rsidR="00682EC8" w:rsidRPr="00947B05" w14:paraId="3891073B" w14:textId="77777777" w:rsidTr="00CA41F9">
        <w:trPr>
          <w:trHeight w:val="4464"/>
        </w:trPr>
        <w:tc>
          <w:tcPr>
            <w:tcW w:w="3066" w:type="dxa"/>
            <w:gridSpan w:val="3"/>
          </w:tcPr>
          <w:p w14:paraId="3248CDC7" w14:textId="508B02D6" w:rsidR="00682EC8" w:rsidRDefault="004D3B30" w:rsidP="00682EC8">
            <w:pPr>
              <w:pStyle w:val="Verzeichnis1"/>
            </w:pPr>
            <w:r>
              <w:t>UID:</w:t>
            </w:r>
          </w:p>
          <w:p w14:paraId="7FF8B22A" w14:textId="4720EDC9" w:rsidR="004D3B30" w:rsidRDefault="004D3B30" w:rsidP="004D3B30">
            <w:r>
              <w:t>Hier finden Sie eine Suchzeile, dort könnten sie nach Texten innerhalb der eingestellten Spalte suchen.</w:t>
            </w:r>
          </w:p>
          <w:p w14:paraId="554F23C4" w14:textId="5FDB2CB5" w:rsidR="004D3B30" w:rsidRPr="004D3B30" w:rsidRDefault="004D3B30" w:rsidP="004D3B30"/>
          <w:p w14:paraId="2E0B1327" w14:textId="1F1ED8D6" w:rsidR="00682EC8" w:rsidRPr="00947B05" w:rsidRDefault="00682EC8" w:rsidP="00381A5A">
            <w:pPr>
              <w:pStyle w:val="Verzeichnis2"/>
            </w:pPr>
          </w:p>
          <w:p w14:paraId="79EA7A0F" w14:textId="4E1E4D84" w:rsidR="00682EC8" w:rsidRPr="00947B05" w:rsidRDefault="004D3B30" w:rsidP="00682EC8">
            <w:pPr>
              <w:pStyle w:val="Verzeichnis1"/>
            </w:pPr>
            <w:r>
              <w:t>Name:</w:t>
            </w:r>
          </w:p>
          <w:p w14:paraId="335988D0" w14:textId="42924342" w:rsidR="00682EC8" w:rsidRDefault="004D3B30" w:rsidP="00381A5A">
            <w:pPr>
              <w:pStyle w:val="Verzeichnis2"/>
            </w:pPr>
            <w:r>
              <w:t xml:space="preserve">Hier können Sie auch </w:t>
            </w:r>
            <w:r w:rsidR="009F75AA">
              <w:t xml:space="preserve">in </w:t>
            </w:r>
            <w:r w:rsidR="00021600">
              <w:t>die eingestellten Spalte</w:t>
            </w:r>
            <w:r w:rsidR="009F75AA">
              <w:t xml:space="preserve"> nach Text suchen.</w:t>
            </w:r>
          </w:p>
          <w:p w14:paraId="61D744C4" w14:textId="1BB18238" w:rsidR="00682EC8" w:rsidRPr="00947B05" w:rsidRDefault="009F75AA" w:rsidP="00CA41F9">
            <w:r>
              <w:t xml:space="preserve">Hierbei versucht das Programm Leerstellen zu </w:t>
            </w:r>
            <w:r w:rsidR="00021600">
              <w:t>erkennen,</w:t>
            </w:r>
            <w:r>
              <w:t xml:space="preserve"> um auf beide Teile des Textes zu suchen. D.H. Vorname und Nachname werden getauscht somit, ist es Variable, wie sie den Namen eingeben. ( oder Text )</w:t>
            </w:r>
          </w:p>
        </w:tc>
        <w:tc>
          <w:tcPr>
            <w:tcW w:w="618" w:type="dxa"/>
          </w:tcPr>
          <w:p w14:paraId="1A75FDD4" w14:textId="77777777" w:rsidR="00682EC8" w:rsidRPr="00947B05" w:rsidRDefault="00682EC8" w:rsidP="00682EC8"/>
        </w:tc>
        <w:tc>
          <w:tcPr>
            <w:tcW w:w="7502" w:type="dxa"/>
          </w:tcPr>
          <w:p w14:paraId="3B9773B3" w14:textId="5163B425" w:rsidR="00682EC8" w:rsidRPr="00947B05" w:rsidRDefault="009F75AA" w:rsidP="0065723F">
            <w:pPr>
              <w:pStyle w:val="berschrift1"/>
            </w:pPr>
            <w:r>
              <w:t>Dropdown Menü</w:t>
            </w:r>
          </w:p>
          <w:p w14:paraId="3C3E7105" w14:textId="10528AC8" w:rsidR="00682EC8" w:rsidRPr="00947B05" w:rsidRDefault="00682EC8" w:rsidP="00A50BCD">
            <w:pPr>
              <w:pStyle w:val="berschrift2"/>
            </w:pPr>
          </w:p>
          <w:p w14:paraId="66A72BAF" w14:textId="77777777" w:rsidR="00682EC8" w:rsidRDefault="009F75AA" w:rsidP="009F75AA">
            <w:r>
              <w:t>Hier sehen sie in 2 Dropdownmenüs, diese sind geschalten mit der Namenssuche und UID suche.</w:t>
            </w:r>
          </w:p>
          <w:p w14:paraId="4C576CB9" w14:textId="68C6DC2F" w:rsidR="009F75AA" w:rsidRDefault="009F75AA" w:rsidP="009F75AA">
            <w:r>
              <w:t xml:space="preserve">Alle </w:t>
            </w:r>
            <w:r w:rsidR="00CA41F9">
              <w:t>Namen,</w:t>
            </w:r>
            <w:r>
              <w:t xml:space="preserve"> die in der Datei zu finden </w:t>
            </w:r>
            <w:r w:rsidR="0071668D">
              <w:t>sind,</w:t>
            </w:r>
            <w:r>
              <w:t xml:space="preserve"> werden hier Angezeigt und Auswählbar gemacht.</w:t>
            </w:r>
          </w:p>
          <w:p w14:paraId="16426B1D" w14:textId="57D6148B" w:rsidR="009F75AA" w:rsidRDefault="009F75AA" w:rsidP="009F75AA">
            <w:r>
              <w:t>Durch das Auswählen erkennt d</w:t>
            </w:r>
            <w:r w:rsidR="000F084E">
              <w:t>as</w:t>
            </w:r>
            <w:r>
              <w:t xml:space="preserve"> Programm</w:t>
            </w:r>
            <w:r w:rsidR="000F084E">
              <w:t>,</w:t>
            </w:r>
            <w:r>
              <w:t xml:space="preserve"> die Zeile und </w:t>
            </w:r>
            <w:r w:rsidR="00CA41F9">
              <w:t>speichert</w:t>
            </w:r>
            <w:r>
              <w:t xml:space="preserve"> die Änderungen in dieser.</w:t>
            </w:r>
          </w:p>
          <w:p w14:paraId="68376C27" w14:textId="1CC50D4E" w:rsidR="000F084E" w:rsidRDefault="000F084E" w:rsidP="009F75AA">
            <w:r>
              <w:t xml:space="preserve">Zusammen </w:t>
            </w:r>
            <w:r w:rsidR="00CA41F9">
              <w:t>gefasst</w:t>
            </w:r>
            <w:r>
              <w:t xml:space="preserve"> ist das erste Dropdownmenü ein Filter der Suche und das zweite Dropdown eine Auswahl anhand eingestellter Kriterien.</w:t>
            </w:r>
          </w:p>
          <w:p w14:paraId="58E35B47" w14:textId="77777777" w:rsidR="000F084E" w:rsidRDefault="000F084E" w:rsidP="009F75AA"/>
          <w:p w14:paraId="2896B456" w14:textId="0EFCF9C8" w:rsidR="000F084E" w:rsidRPr="00947B05" w:rsidRDefault="000F084E" w:rsidP="009F75AA"/>
        </w:tc>
      </w:tr>
    </w:tbl>
    <w:p w14:paraId="2ECF40EB" w14:textId="21872312" w:rsidR="00011B82" w:rsidRPr="00947B05" w:rsidRDefault="00011B82" w:rsidP="00682EC8">
      <w:pPr>
        <w:pStyle w:val="KeinLeerraum"/>
        <w:rPr>
          <w:sz w:val="16"/>
        </w:rPr>
      </w:pPr>
    </w:p>
    <w:tbl>
      <w:tblPr>
        <w:tblW w:w="5000" w:type="pct"/>
        <w:tblLayout w:type="fixed"/>
        <w:tblCellMar>
          <w:left w:w="115" w:type="dxa"/>
          <w:right w:w="115" w:type="dxa"/>
        </w:tblCellMar>
        <w:tblLook w:val="0600" w:firstRow="0" w:lastRow="0" w:firstColumn="0" w:lastColumn="0" w:noHBand="1" w:noVBand="1"/>
      </w:tblPr>
      <w:tblGrid>
        <w:gridCol w:w="2798"/>
        <w:gridCol w:w="2268"/>
        <w:gridCol w:w="269"/>
        <w:gridCol w:w="5851"/>
      </w:tblGrid>
      <w:tr w:rsidR="00FF4560" w:rsidRPr="00122FFF" w14:paraId="0E1063EB" w14:textId="77777777" w:rsidTr="00F86647">
        <w:trPr>
          <w:cantSplit/>
          <w:trHeight w:val="5670"/>
        </w:trPr>
        <w:tc>
          <w:tcPr>
            <w:tcW w:w="5220" w:type="dxa"/>
            <w:gridSpan w:val="2"/>
          </w:tcPr>
          <w:p w14:paraId="5FFA5315" w14:textId="234218B0" w:rsidR="00FF4560" w:rsidRPr="00947B05" w:rsidRDefault="000F084E" w:rsidP="00F86647">
            <w:pPr>
              <w:pStyle w:val="Bild"/>
            </w:pPr>
            <w:r>
              <w:lastRenderedPageBreak/>
              <w:drawing>
                <wp:anchor distT="0" distB="0" distL="114300" distR="114300" simplePos="0" relativeHeight="251660288" behindDoc="0" locked="0" layoutInCell="1" allowOverlap="1" wp14:anchorId="39B9CBB7" wp14:editId="78AE2FD5">
                  <wp:simplePos x="0" y="0"/>
                  <wp:positionH relativeFrom="column">
                    <wp:posOffset>-73025</wp:posOffset>
                  </wp:positionH>
                  <wp:positionV relativeFrom="paragraph">
                    <wp:posOffset>0</wp:posOffset>
                  </wp:positionV>
                  <wp:extent cx="3234690" cy="2480945"/>
                  <wp:effectExtent l="0" t="0" r="3810" b="0"/>
                  <wp:wrapThrough wrapText="bothSides">
                    <wp:wrapPolygon edited="0">
                      <wp:start x="0" y="0"/>
                      <wp:lineTo x="0" y="21395"/>
                      <wp:lineTo x="21498" y="21395"/>
                      <wp:lineTo x="21498" y="0"/>
                      <wp:lineTo x="0" y="0"/>
                    </wp:wrapPolygon>
                  </wp:wrapThrough>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3234690" cy="2480945"/>
                          </a:xfrm>
                          <a:prstGeom prst="rect">
                            <a:avLst/>
                          </a:prstGeom>
                          <a:blipFill>
                            <a:blip r:embed="rId13"/>
                            <a:tile tx="0" ty="0" sx="100000" sy="100000" flip="none" algn="tl"/>
                          </a:blipFill>
                        </pic:spPr>
                      </pic:pic>
                    </a:graphicData>
                  </a:graphic>
                  <wp14:sizeRelH relativeFrom="margin">
                    <wp14:pctWidth>0</wp14:pctWidth>
                  </wp14:sizeRelH>
                </wp:anchor>
              </w:drawing>
            </w:r>
          </w:p>
        </w:tc>
        <w:tc>
          <w:tcPr>
            <w:tcW w:w="270" w:type="dxa"/>
          </w:tcPr>
          <w:p w14:paraId="2152330F" w14:textId="77777777" w:rsidR="00FF4560" w:rsidRPr="00947B05" w:rsidRDefault="00FF4560" w:rsidP="000871A1">
            <w:pPr>
              <w:pStyle w:val="KeinLeerraum"/>
            </w:pPr>
          </w:p>
        </w:tc>
        <w:tc>
          <w:tcPr>
            <w:tcW w:w="6030" w:type="dxa"/>
          </w:tcPr>
          <w:p w14:paraId="697D8589" w14:textId="6105D556" w:rsidR="00FF4560" w:rsidRPr="000F084E" w:rsidRDefault="000F084E" w:rsidP="00A50BCD">
            <w:pPr>
              <w:pStyle w:val="berschrift1"/>
              <w:rPr>
                <w:sz w:val="52"/>
                <w:szCs w:val="52"/>
              </w:rPr>
            </w:pPr>
            <w:r w:rsidRPr="000F084E">
              <w:rPr>
                <w:sz w:val="52"/>
                <w:szCs w:val="52"/>
              </w:rPr>
              <w:t>Der untere Abschnitt</w:t>
            </w:r>
          </w:p>
          <w:p w14:paraId="0F78D6BA" w14:textId="3EF23C20" w:rsidR="00FF4560" w:rsidRPr="00947B05" w:rsidRDefault="000F084E" w:rsidP="00A50BCD">
            <w:pPr>
              <w:pStyle w:val="berschrift2"/>
            </w:pPr>
            <w:r>
              <w:t>Gui</w:t>
            </w:r>
            <w:r w:rsidR="00CA41F9">
              <w:t xml:space="preserve"> </w:t>
            </w:r>
            <w:r w:rsidR="00CA41F9">
              <w:rPr>
                <w:rFonts w:cstheme="majorHAnsi"/>
                <w:color w:val="71777D"/>
                <w:sz w:val="20"/>
                <w:shd w:val="clear" w:color="auto" w:fill="FFFFFF"/>
              </w:rPr>
              <w:t>(G</w:t>
            </w:r>
            <w:r w:rsidR="00CA41F9" w:rsidRPr="00CA41F9">
              <w:rPr>
                <w:rFonts w:asciiTheme="majorHAnsi" w:hAnsiTheme="majorHAnsi" w:cstheme="majorHAnsi"/>
                <w:color w:val="71777D"/>
                <w:sz w:val="20"/>
                <w:shd w:val="clear" w:color="auto" w:fill="FFFFFF"/>
              </w:rPr>
              <w:t>raphical User Interface)</w:t>
            </w:r>
          </w:p>
          <w:p w14:paraId="1E199E98" w14:textId="632E3A86" w:rsidR="00FF4560" w:rsidRDefault="000F084E" w:rsidP="000F084E">
            <w:r>
              <w:t xml:space="preserve">Unter der Schrift Hinweis, wird eine eingestellte Spalte ausgelesen und angezeigt. Diese </w:t>
            </w:r>
            <w:r w:rsidR="000C5B97">
              <w:t>A</w:t>
            </w:r>
            <w:r>
              <w:t xml:space="preserve">nzeige </w:t>
            </w:r>
            <w:r w:rsidR="000C5B97">
              <w:t>bezieht sich</w:t>
            </w:r>
            <w:r>
              <w:t xml:space="preserve"> auf der Suche. Z</w:t>
            </w:r>
            <w:r w:rsidR="00CA41F9">
              <w:t>.B</w:t>
            </w:r>
            <w:r>
              <w:t>.</w:t>
            </w:r>
            <w:r w:rsidR="00CA41F9">
              <w:t>:</w:t>
            </w:r>
            <w:r>
              <w:t xml:space="preserve"> Steht in Ihrer Spalte H beim Herrn Müller der </w:t>
            </w:r>
            <w:r w:rsidR="00CA41F9">
              <w:t>Hinweis</w:t>
            </w:r>
            <w:r>
              <w:t xml:space="preserve">: Ist morgen </w:t>
            </w:r>
            <w:r w:rsidR="00CA41F9">
              <w:t>krank</w:t>
            </w:r>
            <w:r>
              <w:t>. Wird dies Hier angezeigt.</w:t>
            </w:r>
          </w:p>
          <w:p w14:paraId="576EF4AC" w14:textId="6CB21D72" w:rsidR="000F084E" w:rsidRDefault="000F084E" w:rsidP="000F084E">
            <w:r>
              <w:t xml:space="preserve">SN: Diese Zeile </w:t>
            </w:r>
            <w:r w:rsidR="00CA41F9">
              <w:t>widmet</w:t>
            </w:r>
            <w:r>
              <w:t xml:space="preserve"> sich den einfügen. Hier können sie eine Spalte auswählen wo </w:t>
            </w:r>
            <w:r w:rsidR="00CA41F9">
              <w:t>in den gefundenen Namen</w:t>
            </w:r>
            <w:r w:rsidR="00C557AC">
              <w:t xml:space="preserve"> einen Eintrag hinterlassen können.</w:t>
            </w:r>
          </w:p>
          <w:p w14:paraId="0B3B44EF" w14:textId="22FB384A" w:rsidR="00C557AC" w:rsidRDefault="00C557AC" w:rsidP="000F084E">
            <w:r>
              <w:t xml:space="preserve">Entwickler: ja / </w:t>
            </w:r>
            <w:r w:rsidR="00CA41F9">
              <w:t>nein Hinter</w:t>
            </w:r>
            <w:r>
              <w:t xml:space="preserve"> dieser Anzeige steckt eine </w:t>
            </w:r>
            <w:r w:rsidR="000C5B97">
              <w:t>Abfrage,</w:t>
            </w:r>
            <w:r>
              <w:t xml:space="preserve"> ob ein Ja oder ein Nein in der eingestellten Spalte gefunden würde.</w:t>
            </w:r>
          </w:p>
          <w:p w14:paraId="0E2248F2" w14:textId="382716EF" w:rsidR="00C557AC" w:rsidRDefault="00CA41F9" w:rsidP="000F084E">
            <w:r>
              <w:t>Betriebssystem</w:t>
            </w:r>
            <w:r w:rsidR="00C557AC">
              <w:t>:</w:t>
            </w:r>
            <w:r w:rsidR="00094800">
              <w:t xml:space="preserve"> Hier wird eine Liste von </w:t>
            </w:r>
            <w:r>
              <w:t>Betriebssystemen</w:t>
            </w:r>
            <w:r w:rsidR="00094800">
              <w:t xml:space="preserve"> angezeigt ( Win 10 und Win 11 ) dieser Eintrag wird in einer Spalte</w:t>
            </w:r>
            <w:r w:rsidR="000C5B97">
              <w:t xml:space="preserve"> ( einstellbar )</w:t>
            </w:r>
            <w:r w:rsidR="00094800">
              <w:t xml:space="preserve"> im Excel eingetragen.</w:t>
            </w:r>
          </w:p>
          <w:p w14:paraId="52BD1343" w14:textId="1362D452" w:rsidR="00094800" w:rsidRDefault="00094800" w:rsidP="00094800">
            <w:r>
              <w:t xml:space="preserve">Dropdownmenü Modell </w:t>
            </w:r>
            <w:r w:rsidR="00CA41F9">
              <w:t>Änderung</w:t>
            </w:r>
            <w:r>
              <w:t xml:space="preserve">: Das Dropdownmenü zeig </w:t>
            </w:r>
            <w:r w:rsidR="000C5B97">
              <w:t>(auf</w:t>
            </w:r>
            <w:r>
              <w:t xml:space="preserve"> Standard </w:t>
            </w:r>
            <w:r w:rsidR="000C5B97">
              <w:t>eingestellt)</w:t>
            </w:r>
            <w:r>
              <w:t xml:space="preserve"> eine Auswahl die </w:t>
            </w:r>
            <w:r w:rsidR="000C5B97">
              <w:t>auf dem zweiten Sheet</w:t>
            </w:r>
            <w:r>
              <w:t xml:space="preserve"> befindlichen ausgewählten Spalte. Diese kann auch in den Optionen modifiziert werden.</w:t>
            </w:r>
          </w:p>
          <w:p w14:paraId="324B443B" w14:textId="4EA79BED" w:rsidR="00094800" w:rsidRDefault="00094800" w:rsidP="00094800">
            <w:r>
              <w:t xml:space="preserve">Und </w:t>
            </w:r>
            <w:r w:rsidR="00CA41F9">
              <w:t>speichert</w:t>
            </w:r>
            <w:r>
              <w:t xml:space="preserve"> diese Änderung auch in der eingestellten Spalte.</w:t>
            </w:r>
          </w:p>
          <w:p w14:paraId="13A5F86D" w14:textId="085C765A" w:rsidR="00094800" w:rsidRDefault="00094800" w:rsidP="00094800">
            <w:r>
              <w:t xml:space="preserve">Ausgabe </w:t>
            </w:r>
            <w:r w:rsidR="00CA41F9">
              <w:t>Hinweis</w:t>
            </w:r>
            <w:r>
              <w:t>: Hier stellt die G</w:t>
            </w:r>
            <w:r w:rsidR="00CA41F9">
              <w:t>UI</w:t>
            </w:r>
            <w:r>
              <w:t xml:space="preserve"> eine weitere Zeile </w:t>
            </w:r>
            <w:r w:rsidR="000C5B97">
              <w:t>zum Hinterlegen</w:t>
            </w:r>
            <w:r>
              <w:t xml:space="preserve"> eines Textes, in </w:t>
            </w:r>
            <w:r w:rsidR="000C5B97">
              <w:t>Ihrer</w:t>
            </w:r>
            <w:r>
              <w:t xml:space="preserve"> Excel.</w:t>
            </w:r>
          </w:p>
          <w:p w14:paraId="53591F9E" w14:textId="30FD8C5E" w:rsidR="00094800" w:rsidRDefault="00094800" w:rsidP="000F084E">
            <w:r>
              <w:t xml:space="preserve">Speichern: Hier </w:t>
            </w:r>
            <w:r w:rsidR="000C5B97">
              <w:t>speichert</w:t>
            </w:r>
            <w:r>
              <w:t xml:space="preserve"> das Programm, in 2 Excel Dateien die Änderungen und einer Text Datei.</w:t>
            </w:r>
          </w:p>
          <w:p w14:paraId="1B49CAA3" w14:textId="46A2FB61" w:rsidR="00094800" w:rsidRDefault="00094800" w:rsidP="000F084E">
            <w:r>
              <w:t>Mit Datum in einer konfigurierbaren Spalte in der gefundenen Zeile.</w:t>
            </w:r>
          </w:p>
          <w:p w14:paraId="72867623" w14:textId="251A17BF" w:rsidR="00094800" w:rsidRDefault="00094800" w:rsidP="000F084E">
            <w:r>
              <w:t>Als erstes die wie gewollt in den vorgesehenen Spalten und Zeilen.</w:t>
            </w:r>
          </w:p>
          <w:p w14:paraId="750DC3E3" w14:textId="0C5DB7AF" w:rsidR="00094800" w:rsidRDefault="00C94224" w:rsidP="000F084E">
            <w:r>
              <w:t>D</w:t>
            </w:r>
            <w:r w:rsidR="00094800">
              <w:t>as Programm</w:t>
            </w:r>
            <w:r>
              <w:t xml:space="preserve"> speichert die Vorgenommenen Veränderungen in</w:t>
            </w:r>
            <w:r w:rsidR="00094800">
              <w:t xml:space="preserve"> einer .TXT </w:t>
            </w:r>
            <w:r w:rsidR="000C5B97">
              <w:t>Datei an</w:t>
            </w:r>
            <w:r w:rsidR="00094800">
              <w:t xml:space="preserve"> in der Jede Änderung mit Datum hinterlegt wird, als Absicherung.</w:t>
            </w:r>
          </w:p>
          <w:p w14:paraId="6A4E8128" w14:textId="20C470AB" w:rsidR="00C94224" w:rsidRDefault="00C94224" w:rsidP="000F084E">
            <w:r>
              <w:t xml:space="preserve">Danach werden aus einer </w:t>
            </w:r>
            <w:r w:rsidR="0071668D">
              <w:t>anderen</w:t>
            </w:r>
            <w:r>
              <w:t xml:space="preserve"> Excel Datei passende PC-Modelle gesucht und diese Änderungen eingetragen.</w:t>
            </w:r>
          </w:p>
          <w:p w14:paraId="559892EE" w14:textId="51781AF7" w:rsidR="00094800" w:rsidRDefault="00094800" w:rsidP="000F084E">
            <w:r>
              <w:t xml:space="preserve">Das Programm legt auch noch eine Sicherheitskopie der Importieren Datei an und </w:t>
            </w:r>
            <w:r w:rsidR="000C5B97">
              <w:t>generiert</w:t>
            </w:r>
            <w:r>
              <w:t xml:space="preserve"> die Ordner und Textdatei.</w:t>
            </w:r>
          </w:p>
          <w:p w14:paraId="07AF5305" w14:textId="0519CE21" w:rsidR="000C5B97" w:rsidRDefault="000C5B97" w:rsidP="000F084E">
            <w:r>
              <w:t>Standardmäßig eingestellt hinterlegt das Programm diese unter:</w:t>
            </w:r>
          </w:p>
          <w:p w14:paraId="1E4BB9DD" w14:textId="3541E327" w:rsidR="000C5B97" w:rsidRDefault="000C5B97" w:rsidP="000F084E">
            <w:pPr>
              <w:rPr>
                <w:lang w:val="en-US"/>
              </w:rPr>
            </w:pPr>
            <w:r w:rsidRPr="000C5B97">
              <w:rPr>
                <w:lang w:val="en-US"/>
              </w:rPr>
              <w:t>C:\LegacyApp\Dell_Hardware_Rollout\Backup</w:t>
            </w:r>
            <w:r>
              <w:rPr>
                <w:lang w:val="en-US"/>
              </w:rPr>
              <w:t xml:space="preserve"> ab.</w:t>
            </w:r>
          </w:p>
          <w:p w14:paraId="3BB411A1" w14:textId="29D848B0" w:rsidR="00122FFF" w:rsidRDefault="00122FFF" w:rsidP="000F084E">
            <w:r w:rsidRPr="00122FFF">
              <w:t>Hier finden Sie nun</w:t>
            </w:r>
            <w:r>
              <w:t>:</w:t>
            </w:r>
          </w:p>
          <w:p w14:paraId="69695928" w14:textId="48DFB776" w:rsidR="00122FFF" w:rsidRDefault="00122FFF" w:rsidP="000F084E">
            <w:r>
              <w:t xml:space="preserve">Ihre Excel, unverändert abgespeichert </w:t>
            </w:r>
            <w:r w:rsidR="0071668D">
              <w:t>unter den Namen,</w:t>
            </w:r>
            <w:r>
              <w:t xml:space="preserve"> den sie Einstellen</w:t>
            </w:r>
            <w:r w:rsidR="0071668D">
              <w:t>.</w:t>
            </w:r>
            <w:r>
              <w:t xml:space="preserve"> </w:t>
            </w:r>
          </w:p>
          <w:p w14:paraId="18D34AAD" w14:textId="088225E3" w:rsidR="00122FFF" w:rsidRDefault="00122FFF" w:rsidP="000F084E">
            <w:r>
              <w:t>( Standarteinstellung : Dell Rollout Backup Ausgabe )</w:t>
            </w:r>
          </w:p>
          <w:p w14:paraId="781493B9" w14:textId="49F8C39F" w:rsidR="00122FFF" w:rsidRDefault="00122FFF" w:rsidP="000F084E">
            <w:r>
              <w:t>Die zweite Excel, unverändert als Backup.</w:t>
            </w:r>
          </w:p>
          <w:p w14:paraId="677591F0" w14:textId="31270290" w:rsidR="00122FFF" w:rsidRDefault="00122FFF" w:rsidP="000F084E">
            <w:r>
              <w:t>(Standarteinstellung: Dell Rollout Lieferübersicht Backup )</w:t>
            </w:r>
          </w:p>
          <w:p w14:paraId="409A2E12" w14:textId="46B0615C" w:rsidR="00122FFF" w:rsidRDefault="00122FFF" w:rsidP="000F084E">
            <w:r>
              <w:t>Und eine Textdatei, die generiert wird und mit Änderungen gefüllt wird.</w:t>
            </w:r>
          </w:p>
          <w:p w14:paraId="7793D684" w14:textId="7386E0EC" w:rsidR="00122FFF" w:rsidRDefault="00122FFF" w:rsidP="000F084E">
            <w:r>
              <w:t>(Standarteinstellung: Dell Rollout Backup Ausgabe.txt)</w:t>
            </w:r>
          </w:p>
          <w:p w14:paraId="186FC356" w14:textId="7B025B46" w:rsidR="00122FFF" w:rsidRPr="00122FFF" w:rsidRDefault="005C5755" w:rsidP="000F084E">
            <w:r>
              <w:t>Zudem</w:t>
            </w:r>
            <w:r w:rsidR="00122FFF">
              <w:t xml:space="preserve"> werden die Änderungen </w:t>
            </w:r>
            <w:r>
              <w:t>zusätzlich</w:t>
            </w:r>
            <w:r w:rsidR="00122FFF">
              <w:t xml:space="preserve"> mit einen zeit und Datums </w:t>
            </w:r>
            <w:r>
              <w:t>Stempel</w:t>
            </w:r>
            <w:r w:rsidR="00122FFF">
              <w:t xml:space="preserve"> versehen und </w:t>
            </w:r>
            <w:r>
              <w:t>gespeichert, um genaue Dokumentation der Veränderungen zu gewährleisten.</w:t>
            </w:r>
          </w:p>
          <w:p w14:paraId="2B559A62" w14:textId="2CCB4BA8" w:rsidR="00094800" w:rsidRPr="00122FFF" w:rsidRDefault="00094800" w:rsidP="000F084E"/>
        </w:tc>
      </w:tr>
      <w:tr w:rsidR="00FF4560" w:rsidRPr="00122FFF" w14:paraId="5ACB6316" w14:textId="77777777" w:rsidTr="00A01FE5">
        <w:trPr>
          <w:trHeight w:val="450"/>
        </w:trPr>
        <w:tc>
          <w:tcPr>
            <w:tcW w:w="2880" w:type="dxa"/>
            <w:vAlign w:val="bottom"/>
          </w:tcPr>
          <w:p w14:paraId="25D5D855" w14:textId="77777777" w:rsidR="00FF4560" w:rsidRPr="00122FFF" w:rsidRDefault="00FF4560" w:rsidP="000871A1">
            <w:pPr>
              <w:pStyle w:val="KeinLeerraum"/>
            </w:pPr>
          </w:p>
        </w:tc>
        <w:tc>
          <w:tcPr>
            <w:tcW w:w="2610" w:type="dxa"/>
            <w:gridSpan w:val="2"/>
            <w:vAlign w:val="bottom"/>
          </w:tcPr>
          <w:p w14:paraId="17D903EE" w14:textId="77777777" w:rsidR="00FF4560" w:rsidRPr="00122FFF" w:rsidRDefault="00FF4560" w:rsidP="000871A1">
            <w:pPr>
              <w:pStyle w:val="KeinLeerraum"/>
            </w:pPr>
          </w:p>
        </w:tc>
        <w:tc>
          <w:tcPr>
            <w:tcW w:w="6030" w:type="dxa"/>
            <w:vMerge w:val="restart"/>
            <w:vAlign w:val="center"/>
          </w:tcPr>
          <w:p w14:paraId="7B788D23" w14:textId="583E1591" w:rsidR="00FF4560" w:rsidRPr="00122FFF" w:rsidRDefault="00FF4560" w:rsidP="00A01FE5">
            <w:pPr>
              <w:pStyle w:val="KeinLeerraum"/>
              <w:jc w:val="left"/>
            </w:pPr>
          </w:p>
        </w:tc>
      </w:tr>
      <w:tr w:rsidR="00FF4560" w:rsidRPr="00122FFF" w14:paraId="6933322C" w14:textId="77777777" w:rsidTr="00FF4560">
        <w:trPr>
          <w:trHeight w:val="68"/>
        </w:trPr>
        <w:tc>
          <w:tcPr>
            <w:tcW w:w="2880" w:type="dxa"/>
            <w:shd w:val="clear" w:color="auto" w:fill="000000" w:themeFill="text1"/>
            <w:vAlign w:val="bottom"/>
          </w:tcPr>
          <w:p w14:paraId="47A52812" w14:textId="77777777" w:rsidR="00FF4560" w:rsidRPr="00122FFF" w:rsidRDefault="00FF4560" w:rsidP="000871A1">
            <w:pPr>
              <w:pStyle w:val="KeinLeerraum"/>
              <w:rPr>
                <w:sz w:val="8"/>
              </w:rPr>
            </w:pPr>
          </w:p>
        </w:tc>
        <w:tc>
          <w:tcPr>
            <w:tcW w:w="2610" w:type="dxa"/>
            <w:gridSpan w:val="2"/>
            <w:vAlign w:val="bottom"/>
          </w:tcPr>
          <w:p w14:paraId="25FF15A7" w14:textId="77777777" w:rsidR="00FF4560" w:rsidRPr="00122FFF" w:rsidRDefault="00FF4560" w:rsidP="000871A1">
            <w:pPr>
              <w:pStyle w:val="KeinLeerraum"/>
              <w:rPr>
                <w:sz w:val="8"/>
              </w:rPr>
            </w:pPr>
          </w:p>
        </w:tc>
        <w:tc>
          <w:tcPr>
            <w:tcW w:w="6030" w:type="dxa"/>
            <w:vMerge/>
            <w:vAlign w:val="bottom"/>
          </w:tcPr>
          <w:p w14:paraId="45EE7CB6" w14:textId="77777777" w:rsidR="00FF4560" w:rsidRPr="00122FFF" w:rsidRDefault="00FF4560" w:rsidP="000871A1">
            <w:pPr>
              <w:pStyle w:val="KeinLeerraum"/>
              <w:rPr>
                <w:sz w:val="8"/>
              </w:rPr>
            </w:pPr>
          </w:p>
        </w:tc>
      </w:tr>
      <w:tr w:rsidR="00FF4560" w:rsidRPr="00122FFF" w14:paraId="31109858" w14:textId="77777777" w:rsidTr="00FF4560">
        <w:trPr>
          <w:trHeight w:val="918"/>
        </w:trPr>
        <w:tc>
          <w:tcPr>
            <w:tcW w:w="5220" w:type="dxa"/>
            <w:gridSpan w:val="2"/>
            <w:vAlign w:val="bottom"/>
          </w:tcPr>
          <w:p w14:paraId="6C18BCF0" w14:textId="77777777" w:rsidR="00FF4560" w:rsidRPr="00122FFF" w:rsidRDefault="00FF4560" w:rsidP="00FF4560"/>
        </w:tc>
        <w:tc>
          <w:tcPr>
            <w:tcW w:w="270" w:type="dxa"/>
            <w:vAlign w:val="bottom"/>
          </w:tcPr>
          <w:p w14:paraId="0C15462A" w14:textId="77777777" w:rsidR="00FF4560" w:rsidRPr="00122FFF" w:rsidRDefault="00FF4560" w:rsidP="00FF4560"/>
        </w:tc>
        <w:tc>
          <w:tcPr>
            <w:tcW w:w="6030" w:type="dxa"/>
            <w:vMerge/>
            <w:vAlign w:val="bottom"/>
          </w:tcPr>
          <w:p w14:paraId="27318037" w14:textId="77777777" w:rsidR="00FF4560" w:rsidRPr="00122FFF" w:rsidRDefault="00FF4560" w:rsidP="000871A1"/>
        </w:tc>
      </w:tr>
      <w:tr w:rsidR="00FF4560" w:rsidRPr="00947B05" w14:paraId="1D9BA2CE" w14:textId="77777777" w:rsidTr="00A01FE5">
        <w:trPr>
          <w:trHeight w:val="1692"/>
        </w:trPr>
        <w:tc>
          <w:tcPr>
            <w:tcW w:w="5220" w:type="dxa"/>
            <w:gridSpan w:val="2"/>
            <w:vMerge w:val="restart"/>
          </w:tcPr>
          <w:p w14:paraId="64B1440E" w14:textId="6403EA80" w:rsidR="00FF4560" w:rsidRPr="00947B05" w:rsidRDefault="00E37E2B" w:rsidP="00F86647">
            <w:pPr>
              <w:pStyle w:val="Bild"/>
            </w:pPr>
            <w:r>
              <w:drawing>
                <wp:inline distT="0" distB="0" distL="0" distR="0" wp14:anchorId="05482338" wp14:editId="23450F3C">
                  <wp:extent cx="3070860" cy="28873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4">
                            <a:extLst>
                              <a:ext uri="{28A0092B-C50C-407E-A947-70E740481C1C}">
                                <a14:useLocalDpi xmlns:a14="http://schemas.microsoft.com/office/drawing/2010/main" val="0"/>
                              </a:ext>
                            </a:extLst>
                          </a:blip>
                          <a:stretch>
                            <a:fillRect/>
                          </a:stretch>
                        </pic:blipFill>
                        <pic:spPr>
                          <a:xfrm>
                            <a:off x="0" y="0"/>
                            <a:ext cx="3070860" cy="2887345"/>
                          </a:xfrm>
                          <a:prstGeom prst="rect">
                            <a:avLst/>
                          </a:prstGeom>
                        </pic:spPr>
                      </pic:pic>
                    </a:graphicData>
                  </a:graphic>
                </wp:inline>
              </w:drawing>
            </w:r>
          </w:p>
        </w:tc>
        <w:tc>
          <w:tcPr>
            <w:tcW w:w="270" w:type="dxa"/>
            <w:vAlign w:val="bottom"/>
          </w:tcPr>
          <w:p w14:paraId="7F8CAFFD" w14:textId="77777777" w:rsidR="00FF4560" w:rsidRPr="00947B05" w:rsidRDefault="00FF4560" w:rsidP="00FF4560"/>
        </w:tc>
        <w:tc>
          <w:tcPr>
            <w:tcW w:w="6030" w:type="dxa"/>
            <w:vMerge/>
            <w:vAlign w:val="bottom"/>
          </w:tcPr>
          <w:p w14:paraId="5348741F" w14:textId="77777777" w:rsidR="00FF4560" w:rsidRPr="00947B05" w:rsidRDefault="00FF4560" w:rsidP="000871A1"/>
        </w:tc>
      </w:tr>
      <w:tr w:rsidR="00FF4560" w:rsidRPr="00947B05" w14:paraId="2627CB03" w14:textId="77777777" w:rsidTr="00F86647">
        <w:trPr>
          <w:trHeight w:val="5310"/>
        </w:trPr>
        <w:tc>
          <w:tcPr>
            <w:tcW w:w="5220" w:type="dxa"/>
            <w:gridSpan w:val="2"/>
            <w:vMerge/>
          </w:tcPr>
          <w:p w14:paraId="76C16EA2" w14:textId="77777777" w:rsidR="00FF4560" w:rsidRPr="00947B05" w:rsidRDefault="00FF4560" w:rsidP="000871A1"/>
        </w:tc>
        <w:tc>
          <w:tcPr>
            <w:tcW w:w="270" w:type="dxa"/>
          </w:tcPr>
          <w:p w14:paraId="75BE26B9" w14:textId="77777777" w:rsidR="00FF4560" w:rsidRPr="00947B05" w:rsidRDefault="00FF4560" w:rsidP="000871A1"/>
        </w:tc>
        <w:tc>
          <w:tcPr>
            <w:tcW w:w="6030" w:type="dxa"/>
          </w:tcPr>
          <w:p w14:paraId="1AE07A60" w14:textId="185BB3B1" w:rsidR="00FF4560" w:rsidRPr="00947B05" w:rsidRDefault="00C94224" w:rsidP="00A01FE5">
            <w:pPr>
              <w:pStyle w:val="berschrift1"/>
            </w:pPr>
            <w:r>
              <w:t>Die Settings</w:t>
            </w:r>
          </w:p>
          <w:p w14:paraId="30C36F65" w14:textId="682D6053" w:rsidR="00FF4560" w:rsidRPr="00122FFF" w:rsidRDefault="00122FFF" w:rsidP="00A50BCD">
            <w:pPr>
              <w:pStyle w:val="berschrift2"/>
            </w:pPr>
            <w:r w:rsidRPr="00122FFF">
              <w:t>Der Knopf Wo Settings ste</w:t>
            </w:r>
            <w:r>
              <w:t>ht</w:t>
            </w:r>
          </w:p>
          <w:p w14:paraId="6C3EE5F3" w14:textId="16DBB7B2" w:rsidR="005C5755" w:rsidRDefault="00E37E2B" w:rsidP="00122FFF">
            <w:r>
              <w:t xml:space="preserve">Unter der Suche UID und Name können sie einstellen in welchen Spalten, Sie die Suche </w:t>
            </w:r>
            <w:r w:rsidR="005A6C6E">
              <w:t>stattfinden</w:t>
            </w:r>
            <w:r>
              <w:t xml:space="preserve"> soll. Die verschiedenen Anzeigen können Texte der ausgewählten Spalten anzeigen.</w:t>
            </w:r>
          </w:p>
          <w:p w14:paraId="6A8C9C3B" w14:textId="04544FD2" w:rsidR="00E37E2B" w:rsidRDefault="00E37E2B" w:rsidP="00122FFF">
            <w:r>
              <w:t xml:space="preserve">Die Prüfung auf X lässt sich auf 3 Spalten einstellen und zeig </w:t>
            </w:r>
            <w:r w:rsidR="005A6C6E">
              <w:t>bei einem Treffer</w:t>
            </w:r>
            <w:r>
              <w:t xml:space="preserve">, den Titel der Spalte an. In den </w:t>
            </w:r>
            <w:r w:rsidR="005A6C6E">
              <w:t>Fall, dass</w:t>
            </w:r>
            <w:r>
              <w:t xml:space="preserve"> kein X gefunden wird Zeigt das Programm einen Strich an. </w:t>
            </w:r>
          </w:p>
          <w:p w14:paraId="44A3C972" w14:textId="77777777" w:rsidR="00E37E2B" w:rsidRDefault="00E37E2B" w:rsidP="00122FFF">
            <w:r>
              <w:t>Die nächste Anzeige ist für größere und wichtige Infos gedacht und zeig aus gewählter Spalte den Text an.</w:t>
            </w:r>
          </w:p>
          <w:p w14:paraId="761BDA84" w14:textId="43D21997" w:rsidR="00E37E2B" w:rsidRDefault="00D214D7" w:rsidP="00122FFF">
            <w:r>
              <w:t xml:space="preserve">Den ersten Spalteneintrag kann hier auch gesetzt werden in welche Spalte </w:t>
            </w:r>
            <w:r w:rsidR="005A6C6E">
              <w:t>unter dem gefundenen Ergebnis</w:t>
            </w:r>
            <w:r>
              <w:t xml:space="preserve"> der </w:t>
            </w:r>
            <w:r w:rsidR="005A6C6E">
              <w:t>Eintrag</w:t>
            </w:r>
            <w:r>
              <w:t xml:space="preserve"> erfolgen soll.</w:t>
            </w:r>
          </w:p>
          <w:p w14:paraId="41F593E6" w14:textId="77777777" w:rsidR="00D214D7" w:rsidRDefault="00D214D7" w:rsidP="00122FFF">
            <w:r>
              <w:t>Prüfen auf Ja oder Nein, diese Spalten werden auf ein Ja oder ein Nein geprüft und angezeigt.</w:t>
            </w:r>
          </w:p>
          <w:p w14:paraId="7DE83CCE" w14:textId="10D32CD1" w:rsidR="00D214D7" w:rsidRDefault="00D214D7" w:rsidP="00122FFF">
            <w:r>
              <w:t xml:space="preserve">Dropdownmenu für Einträge lassen sich 2 Einträge nach </w:t>
            </w:r>
            <w:r w:rsidR="005A6C6E">
              <w:t>Wunsch</w:t>
            </w:r>
            <w:r>
              <w:t xml:space="preserve"> gestalten und schreibt diese in die eingestellte Spalte.</w:t>
            </w:r>
          </w:p>
          <w:p w14:paraId="6A02DA77" w14:textId="77777777" w:rsidR="00D214D7" w:rsidRDefault="00D214D7" w:rsidP="00122FFF">
            <w:r>
              <w:t>Referenz auf den 2 Sheet, hier kann der Name des 2 Sheets ( Arbeitsblattes )</w:t>
            </w:r>
          </w:p>
          <w:p w14:paraId="63B8086B" w14:textId="72D42D17" w:rsidR="00D214D7" w:rsidRPr="00947B05" w:rsidRDefault="00D214D7" w:rsidP="00122FFF">
            <w:r>
              <w:t xml:space="preserve">Eingestellt werden und ein </w:t>
            </w:r>
            <w:r w:rsidR="005A6C6E">
              <w:t>Bereich</w:t>
            </w:r>
            <w:r>
              <w:t xml:space="preserve"> gewählt werden das zu einen Dropdownmenu gemacht wird und diese in die ausgewählte Spalte eingefügt wird.</w:t>
            </w:r>
          </w:p>
        </w:tc>
      </w:tr>
    </w:tbl>
    <w:p w14:paraId="5FA3F945" w14:textId="77777777" w:rsidR="00FF4560" w:rsidRPr="00947B05" w:rsidRDefault="00FF4560">
      <w:r w:rsidRPr="00947B05">
        <w:rPr>
          <w:lang w:bidi="de-DE"/>
        </w:rPr>
        <w:br w:type="page"/>
      </w:r>
    </w:p>
    <w:tbl>
      <w:tblPr>
        <w:tblW w:w="5000" w:type="pct"/>
        <w:tblLayout w:type="fixed"/>
        <w:tblCellMar>
          <w:left w:w="115" w:type="dxa"/>
          <w:right w:w="115" w:type="dxa"/>
        </w:tblCellMar>
        <w:tblLook w:val="0600" w:firstRow="0" w:lastRow="0" w:firstColumn="0" w:lastColumn="0" w:noHBand="1" w:noVBand="1"/>
      </w:tblPr>
      <w:tblGrid>
        <w:gridCol w:w="2799"/>
        <w:gridCol w:w="3750"/>
        <w:gridCol w:w="269"/>
        <w:gridCol w:w="4368"/>
      </w:tblGrid>
      <w:tr w:rsidR="005A1FC5" w:rsidRPr="00947B05" w14:paraId="52E3F0D0" w14:textId="77777777" w:rsidTr="005A1FC5">
        <w:trPr>
          <w:cantSplit/>
          <w:trHeight w:val="4680"/>
        </w:trPr>
        <w:tc>
          <w:tcPr>
            <w:tcW w:w="6750" w:type="dxa"/>
            <w:gridSpan w:val="2"/>
          </w:tcPr>
          <w:p w14:paraId="309EBB56" w14:textId="2E760B90" w:rsidR="005A1FC5" w:rsidRPr="00947B05" w:rsidRDefault="00D214D7" w:rsidP="00F86647">
            <w:pPr>
              <w:pStyle w:val="Bild"/>
            </w:pPr>
            <w:r>
              <w:lastRenderedPageBreak/>
              <w:drawing>
                <wp:inline distT="0" distB="0" distL="0" distR="0" wp14:anchorId="01A670C1" wp14:editId="6386577D">
                  <wp:extent cx="4012565" cy="4295140"/>
                  <wp:effectExtent l="0" t="0" r="6985" b="0"/>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4012565" cy="4295140"/>
                          </a:xfrm>
                          <a:prstGeom prst="rect">
                            <a:avLst/>
                          </a:prstGeom>
                        </pic:spPr>
                      </pic:pic>
                    </a:graphicData>
                  </a:graphic>
                </wp:inline>
              </w:drawing>
            </w:r>
          </w:p>
        </w:tc>
        <w:tc>
          <w:tcPr>
            <w:tcW w:w="270" w:type="dxa"/>
          </w:tcPr>
          <w:p w14:paraId="5485A1F7" w14:textId="77777777" w:rsidR="005A1FC5" w:rsidRPr="00947B05" w:rsidRDefault="005A1FC5" w:rsidP="000871A1">
            <w:pPr>
              <w:pStyle w:val="KeinLeerraum"/>
            </w:pPr>
          </w:p>
        </w:tc>
        <w:tc>
          <w:tcPr>
            <w:tcW w:w="4500" w:type="dxa"/>
          </w:tcPr>
          <w:p w14:paraId="25A364C3" w14:textId="6FE5EB59" w:rsidR="005A1FC5" w:rsidRPr="00947B05" w:rsidRDefault="00D214D7" w:rsidP="00A50BCD">
            <w:pPr>
              <w:pStyle w:val="berschrift1"/>
            </w:pPr>
            <w:r>
              <w:t>Sekundär Excel</w:t>
            </w:r>
          </w:p>
          <w:p w14:paraId="085D5320" w14:textId="3AD4B3D1" w:rsidR="005A1FC5" w:rsidRPr="00947B05" w:rsidRDefault="00D214D7" w:rsidP="00A50BCD">
            <w:pPr>
              <w:pStyle w:val="berschrift2"/>
            </w:pPr>
            <w:r>
              <w:t>Hier finden die einstellungen für die 2 Excel datei</w:t>
            </w:r>
          </w:p>
          <w:p w14:paraId="7541603A" w14:textId="77777777" w:rsidR="005A1FC5" w:rsidRDefault="00D214D7" w:rsidP="00D214D7">
            <w:r>
              <w:t>Hier können sie als erstes Einstellen ob sie eine 2 Excel mit den Daten beschreiben wollen oder nicht.</w:t>
            </w:r>
          </w:p>
          <w:p w14:paraId="161D5D88" w14:textId="77777777" w:rsidR="00D214D7" w:rsidRDefault="00D214D7" w:rsidP="00D214D7">
            <w:r>
              <w:t>Dabei ist die Suchspalte so eingestellt das es nach den Dropdownmenu aus den 2 Sheet den Inhalt absucht und dort dann die Einträge hiterlegt.</w:t>
            </w:r>
          </w:p>
          <w:p w14:paraId="0392C16E" w14:textId="1F98C36B" w:rsidR="00D214D7" w:rsidRDefault="00D214D7" w:rsidP="00D214D7">
            <w:r>
              <w:t>Diese Einträge können in den nachfolgenden Einstellungen genau bestimmt werden.</w:t>
            </w:r>
          </w:p>
          <w:p w14:paraId="5B407561" w14:textId="0BEC4EAC" w:rsidR="00D214D7" w:rsidRPr="00947B05" w:rsidRDefault="00D214D7" w:rsidP="00D214D7"/>
        </w:tc>
      </w:tr>
      <w:tr w:rsidR="005A1FC5" w:rsidRPr="00947B05" w14:paraId="507493E8" w14:textId="77777777" w:rsidTr="005A1FC5">
        <w:trPr>
          <w:trHeight w:val="180"/>
        </w:trPr>
        <w:tc>
          <w:tcPr>
            <w:tcW w:w="2880" w:type="dxa"/>
            <w:vAlign w:val="bottom"/>
          </w:tcPr>
          <w:p w14:paraId="0D9A4EF5" w14:textId="77777777" w:rsidR="005A1FC5" w:rsidRPr="00947B05" w:rsidRDefault="005A1FC5" w:rsidP="000871A1">
            <w:pPr>
              <w:pStyle w:val="KeinLeerraum"/>
              <w:rPr>
                <w:sz w:val="8"/>
              </w:rPr>
            </w:pPr>
          </w:p>
        </w:tc>
        <w:tc>
          <w:tcPr>
            <w:tcW w:w="4140" w:type="dxa"/>
            <w:gridSpan w:val="2"/>
            <w:vAlign w:val="bottom"/>
          </w:tcPr>
          <w:p w14:paraId="73D3B5FD" w14:textId="77777777" w:rsidR="005A1FC5" w:rsidRPr="00947B05" w:rsidRDefault="005A1FC5" w:rsidP="000871A1">
            <w:pPr>
              <w:pStyle w:val="KeinLeerraum"/>
              <w:rPr>
                <w:sz w:val="8"/>
              </w:rPr>
            </w:pPr>
          </w:p>
        </w:tc>
        <w:tc>
          <w:tcPr>
            <w:tcW w:w="4500" w:type="dxa"/>
            <w:vMerge w:val="restart"/>
            <w:vAlign w:val="center"/>
          </w:tcPr>
          <w:p w14:paraId="6CD0343B" w14:textId="77777777" w:rsidR="005A1FC5" w:rsidRDefault="005A1FC5" w:rsidP="005A1FC5">
            <w:pPr>
              <w:pStyle w:val="KeinLeerraum"/>
              <w:rPr>
                <w:sz w:val="8"/>
              </w:rPr>
            </w:pPr>
          </w:p>
          <w:p w14:paraId="20B8DB1A" w14:textId="77777777" w:rsidR="00D214D7" w:rsidRDefault="00D214D7" w:rsidP="005A1FC5">
            <w:pPr>
              <w:pStyle w:val="KeinLeerraum"/>
              <w:rPr>
                <w:sz w:val="8"/>
              </w:rPr>
            </w:pPr>
          </w:p>
          <w:p w14:paraId="1BF99277" w14:textId="0A70B412" w:rsidR="00D214D7" w:rsidRPr="00947B05" w:rsidRDefault="00D214D7" w:rsidP="005A1FC5">
            <w:pPr>
              <w:pStyle w:val="KeinLeerraum"/>
              <w:rPr>
                <w:sz w:val="8"/>
              </w:rPr>
            </w:pPr>
          </w:p>
        </w:tc>
      </w:tr>
      <w:tr w:rsidR="005A1FC5" w:rsidRPr="00947B05" w14:paraId="49B45D5F" w14:textId="77777777" w:rsidTr="005A1FC5">
        <w:trPr>
          <w:trHeight w:val="68"/>
        </w:trPr>
        <w:tc>
          <w:tcPr>
            <w:tcW w:w="2880" w:type="dxa"/>
            <w:shd w:val="clear" w:color="auto" w:fill="000000" w:themeFill="text1"/>
            <w:vAlign w:val="bottom"/>
          </w:tcPr>
          <w:p w14:paraId="235AF95C" w14:textId="77777777" w:rsidR="005A1FC5" w:rsidRPr="00947B05" w:rsidRDefault="005A1FC5" w:rsidP="000871A1">
            <w:pPr>
              <w:pStyle w:val="KeinLeerraum"/>
              <w:rPr>
                <w:sz w:val="8"/>
              </w:rPr>
            </w:pPr>
          </w:p>
        </w:tc>
        <w:tc>
          <w:tcPr>
            <w:tcW w:w="4140" w:type="dxa"/>
            <w:gridSpan w:val="2"/>
            <w:vAlign w:val="bottom"/>
          </w:tcPr>
          <w:p w14:paraId="741CFC3C" w14:textId="77777777" w:rsidR="005A1FC5" w:rsidRPr="00947B05" w:rsidRDefault="005A1FC5" w:rsidP="000871A1">
            <w:pPr>
              <w:pStyle w:val="KeinLeerraum"/>
              <w:rPr>
                <w:sz w:val="8"/>
              </w:rPr>
            </w:pPr>
          </w:p>
        </w:tc>
        <w:tc>
          <w:tcPr>
            <w:tcW w:w="4500" w:type="dxa"/>
            <w:vMerge/>
            <w:vAlign w:val="bottom"/>
          </w:tcPr>
          <w:p w14:paraId="17058462" w14:textId="77777777" w:rsidR="005A1FC5" w:rsidRPr="00947B05" w:rsidRDefault="005A1FC5" w:rsidP="000871A1">
            <w:pPr>
              <w:pStyle w:val="KeinLeerraum"/>
              <w:rPr>
                <w:sz w:val="8"/>
              </w:rPr>
            </w:pPr>
          </w:p>
        </w:tc>
      </w:tr>
      <w:tr w:rsidR="005A1FC5" w:rsidRPr="00947B05" w14:paraId="25AA1F4D" w14:textId="77777777" w:rsidTr="005A1FC5">
        <w:trPr>
          <w:trHeight w:val="432"/>
        </w:trPr>
        <w:tc>
          <w:tcPr>
            <w:tcW w:w="11520" w:type="dxa"/>
            <w:gridSpan w:val="4"/>
          </w:tcPr>
          <w:p w14:paraId="3C515435" w14:textId="77777777" w:rsidR="00D214D7" w:rsidRDefault="00D214D7" w:rsidP="00A50BCD">
            <w:pPr>
              <w:pStyle w:val="berschrift1"/>
            </w:pPr>
          </w:p>
          <w:p w14:paraId="1B00D8FF" w14:textId="10D7B10C" w:rsidR="00D214D7" w:rsidRDefault="00D214D7" w:rsidP="00A50BCD">
            <w:pPr>
              <w:pStyle w:val="berschrift1"/>
            </w:pPr>
            <w:r>
              <w:rPr>
                <w:noProof/>
              </w:rPr>
              <w:drawing>
                <wp:inline distT="0" distB="0" distL="0" distR="0" wp14:anchorId="3DAFC6D7" wp14:editId="6C774953">
                  <wp:extent cx="3292897" cy="2911770"/>
                  <wp:effectExtent l="0" t="0" r="3175" b="3175"/>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3335616" cy="2949545"/>
                          </a:xfrm>
                          <a:prstGeom prst="rect">
                            <a:avLst/>
                          </a:prstGeom>
                        </pic:spPr>
                      </pic:pic>
                    </a:graphicData>
                  </a:graphic>
                </wp:inline>
              </w:drawing>
            </w:r>
          </w:p>
          <w:p w14:paraId="085C2DF7" w14:textId="77777777" w:rsidR="00D214D7" w:rsidRPr="00D214D7" w:rsidRDefault="00D214D7" w:rsidP="00D214D7"/>
          <w:p w14:paraId="276EE113" w14:textId="7F3A3D58" w:rsidR="005A1FC5" w:rsidRPr="00947B05" w:rsidRDefault="006F02CC" w:rsidP="00A50BCD">
            <w:pPr>
              <w:pStyle w:val="berschrift1"/>
            </w:pPr>
            <w:r>
              <w:t>Speicher Einstellungen</w:t>
            </w:r>
          </w:p>
          <w:p w14:paraId="63BD6E64" w14:textId="6F158F4C" w:rsidR="005A1FC5" w:rsidRPr="00947B05" w:rsidRDefault="005A1FC5" w:rsidP="00A50BCD">
            <w:pPr>
              <w:pStyle w:val="berschrift2"/>
            </w:pPr>
          </w:p>
          <w:p w14:paraId="5A05A57A" w14:textId="246D19A2" w:rsidR="005A1FC5" w:rsidRPr="00947B05" w:rsidRDefault="006F02CC" w:rsidP="006F02CC">
            <w:r>
              <w:t>Hier können sie einstellen wo sie was unterwelchen Name speichern wollen.</w:t>
            </w:r>
          </w:p>
        </w:tc>
      </w:tr>
    </w:tbl>
    <w:p w14:paraId="0A7F889F" w14:textId="77777777" w:rsidR="005A1FC5" w:rsidRPr="00947B05" w:rsidRDefault="005A1FC5">
      <w:r w:rsidRPr="00947B05">
        <w:rPr>
          <w:lang w:bidi="de-DE"/>
        </w:rPr>
        <w:br w:type="page"/>
      </w:r>
    </w:p>
    <w:tbl>
      <w:tblPr>
        <w:tblW w:w="5000" w:type="pct"/>
        <w:tblLayout w:type="fixed"/>
        <w:tblCellMar>
          <w:left w:w="115" w:type="dxa"/>
          <w:right w:w="115" w:type="dxa"/>
        </w:tblCellMar>
        <w:tblLook w:val="0600" w:firstRow="0" w:lastRow="0" w:firstColumn="0" w:lastColumn="0" w:noHBand="1" w:noVBand="1"/>
      </w:tblPr>
      <w:tblGrid>
        <w:gridCol w:w="9863"/>
        <w:gridCol w:w="618"/>
        <w:gridCol w:w="705"/>
      </w:tblGrid>
      <w:tr w:rsidR="005A1FC5" w:rsidRPr="00947B05" w14:paraId="3E8D6440" w14:textId="77777777" w:rsidTr="00F86647">
        <w:trPr>
          <w:cantSplit/>
          <w:trHeight w:val="4320"/>
        </w:trPr>
        <w:tc>
          <w:tcPr>
            <w:tcW w:w="11520" w:type="dxa"/>
            <w:gridSpan w:val="3"/>
            <w:vAlign w:val="center"/>
          </w:tcPr>
          <w:p w14:paraId="59A8DF5A" w14:textId="1A6EAC58" w:rsidR="005A1FC5" w:rsidRPr="00947B05" w:rsidRDefault="006F02CC" w:rsidP="00F86647">
            <w:pPr>
              <w:pStyle w:val="Bild"/>
            </w:pPr>
            <w:r>
              <w:lastRenderedPageBreak/>
              <w:drawing>
                <wp:inline distT="0" distB="0" distL="0" distR="0" wp14:anchorId="22D67C98" wp14:editId="3B665B62">
                  <wp:extent cx="4349974" cy="2038455"/>
                  <wp:effectExtent l="0" t="0" r="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4349974" cy="2038455"/>
                          </a:xfrm>
                          <a:prstGeom prst="rect">
                            <a:avLst/>
                          </a:prstGeom>
                        </pic:spPr>
                      </pic:pic>
                    </a:graphicData>
                  </a:graphic>
                </wp:inline>
              </w:drawing>
            </w:r>
          </w:p>
        </w:tc>
      </w:tr>
      <w:tr w:rsidR="00F86647" w:rsidRPr="00947B05" w14:paraId="2935D476" w14:textId="77777777" w:rsidTr="00791F2F">
        <w:trPr>
          <w:trHeight w:val="450"/>
        </w:trPr>
        <w:tc>
          <w:tcPr>
            <w:tcW w:w="10170" w:type="dxa"/>
            <w:vMerge w:val="restart"/>
            <w:vAlign w:val="bottom"/>
          </w:tcPr>
          <w:p w14:paraId="514BBBF2" w14:textId="385254D9" w:rsidR="00F86647" w:rsidRPr="00947B05" w:rsidRDefault="006F02CC" w:rsidP="00A50BCD">
            <w:pPr>
              <w:pStyle w:val="berschrift1"/>
            </w:pPr>
            <w:r>
              <w:t>Automatische Log-Datei</w:t>
            </w:r>
          </w:p>
          <w:p w14:paraId="617624CE" w14:textId="3B0EA893" w:rsidR="00F86647" w:rsidRPr="00947B05" w:rsidRDefault="00F86647" w:rsidP="00A50BCD">
            <w:pPr>
              <w:pStyle w:val="berschrift2"/>
            </w:pPr>
          </w:p>
        </w:tc>
        <w:tc>
          <w:tcPr>
            <w:tcW w:w="630" w:type="dxa"/>
            <w:vAlign w:val="center"/>
          </w:tcPr>
          <w:p w14:paraId="0C6ED046" w14:textId="77777777" w:rsidR="00F86647" w:rsidRPr="00947B05" w:rsidRDefault="00F86647" w:rsidP="000871A1">
            <w:pPr>
              <w:pStyle w:val="KeinLeerraum"/>
              <w:jc w:val="left"/>
            </w:pPr>
          </w:p>
        </w:tc>
        <w:tc>
          <w:tcPr>
            <w:tcW w:w="720" w:type="dxa"/>
            <w:vAlign w:val="center"/>
          </w:tcPr>
          <w:p w14:paraId="1238D451" w14:textId="77777777" w:rsidR="00F86647" w:rsidRPr="00947B05" w:rsidRDefault="00F86647" w:rsidP="000871A1">
            <w:pPr>
              <w:pStyle w:val="KeinLeerraum"/>
              <w:jc w:val="left"/>
            </w:pPr>
          </w:p>
        </w:tc>
      </w:tr>
      <w:tr w:rsidR="00F86647" w:rsidRPr="00947B05" w14:paraId="2EB69C8E" w14:textId="77777777" w:rsidTr="00791F2F">
        <w:trPr>
          <w:trHeight w:val="68"/>
        </w:trPr>
        <w:tc>
          <w:tcPr>
            <w:tcW w:w="10170" w:type="dxa"/>
            <w:vMerge/>
            <w:shd w:val="clear" w:color="auto" w:fill="auto"/>
            <w:vAlign w:val="bottom"/>
          </w:tcPr>
          <w:p w14:paraId="11246CB7" w14:textId="77777777" w:rsidR="00F86647" w:rsidRPr="00947B05" w:rsidRDefault="00F86647" w:rsidP="000871A1">
            <w:pPr>
              <w:pStyle w:val="KeinLeerraum"/>
              <w:rPr>
                <w:sz w:val="8"/>
              </w:rPr>
            </w:pPr>
          </w:p>
        </w:tc>
        <w:tc>
          <w:tcPr>
            <w:tcW w:w="630" w:type="dxa"/>
            <w:vAlign w:val="bottom"/>
          </w:tcPr>
          <w:p w14:paraId="3D6B64A6" w14:textId="77777777" w:rsidR="00F86647" w:rsidRPr="00947B05" w:rsidRDefault="00F86647" w:rsidP="000871A1">
            <w:pPr>
              <w:pStyle w:val="KeinLeerraum"/>
              <w:rPr>
                <w:sz w:val="8"/>
              </w:rPr>
            </w:pPr>
          </w:p>
        </w:tc>
        <w:tc>
          <w:tcPr>
            <w:tcW w:w="720" w:type="dxa"/>
            <w:shd w:val="clear" w:color="auto" w:fill="000000" w:themeFill="text1"/>
            <w:vAlign w:val="bottom"/>
          </w:tcPr>
          <w:p w14:paraId="5C0108AC" w14:textId="77777777" w:rsidR="00F86647" w:rsidRPr="00947B05" w:rsidRDefault="00F86647" w:rsidP="000871A1">
            <w:pPr>
              <w:pStyle w:val="KeinLeerraum"/>
              <w:rPr>
                <w:sz w:val="8"/>
              </w:rPr>
            </w:pPr>
          </w:p>
        </w:tc>
      </w:tr>
      <w:tr w:rsidR="00F86647" w:rsidRPr="00947B05" w14:paraId="2DB62517" w14:textId="77777777" w:rsidTr="00F86647">
        <w:trPr>
          <w:trHeight w:val="621"/>
        </w:trPr>
        <w:tc>
          <w:tcPr>
            <w:tcW w:w="10170" w:type="dxa"/>
            <w:vMerge/>
            <w:vAlign w:val="bottom"/>
          </w:tcPr>
          <w:p w14:paraId="2EA0C6E8" w14:textId="77777777" w:rsidR="00F86647" w:rsidRPr="00947B05" w:rsidRDefault="00F86647" w:rsidP="000871A1"/>
        </w:tc>
        <w:tc>
          <w:tcPr>
            <w:tcW w:w="630" w:type="dxa"/>
            <w:vAlign w:val="bottom"/>
          </w:tcPr>
          <w:p w14:paraId="68FB8B85" w14:textId="77777777" w:rsidR="00F86647" w:rsidRPr="00947B05" w:rsidRDefault="00F86647" w:rsidP="000871A1"/>
        </w:tc>
        <w:tc>
          <w:tcPr>
            <w:tcW w:w="720" w:type="dxa"/>
            <w:vAlign w:val="bottom"/>
          </w:tcPr>
          <w:p w14:paraId="152453F9" w14:textId="77777777" w:rsidR="00F86647" w:rsidRPr="00947B05" w:rsidRDefault="00F86647" w:rsidP="000871A1"/>
        </w:tc>
      </w:tr>
      <w:tr w:rsidR="00F86647" w:rsidRPr="00947B05" w14:paraId="6757DD89" w14:textId="77777777" w:rsidTr="00F86647">
        <w:trPr>
          <w:trHeight w:val="4176"/>
        </w:trPr>
        <w:tc>
          <w:tcPr>
            <w:tcW w:w="11520" w:type="dxa"/>
            <w:gridSpan w:val="3"/>
          </w:tcPr>
          <w:p w14:paraId="22982125" w14:textId="77777777" w:rsidR="00F86647" w:rsidRDefault="006F02CC" w:rsidP="006F02CC">
            <w:pPr>
              <w:rPr>
                <w:color w:val="000000" w:themeColor="text1"/>
              </w:rPr>
            </w:pPr>
            <w:r>
              <w:rPr>
                <w:color w:val="000000" w:themeColor="text1"/>
              </w:rPr>
              <w:t>Hierbei erstellt mein Programm automatisch eine Text-Datei die jeden von der Gui erstellen Eintrags. Somit lässt sich unter allen Umständen nachvollziehen was als Letztes übertragen wurde. Sie können Diese Funktion Deaktivieren und / oder Auswählen unter welchem Verzeichnis und Namen die Datei angelegt und gespeichert werden soll. Hier stellen sie auch das Verzeichnis ein, wo das Programm eine Sicherheitskopie Ihrer Excel Dateien anlegt.</w:t>
            </w:r>
          </w:p>
          <w:p w14:paraId="43FADCAF" w14:textId="77777777" w:rsidR="006F02CC" w:rsidRDefault="006F02CC" w:rsidP="006F02CC">
            <w:pPr>
              <w:rPr>
                <w:color w:val="000000" w:themeColor="text1"/>
              </w:rPr>
            </w:pPr>
          </w:p>
          <w:p w14:paraId="7BAECC42" w14:textId="77777777" w:rsidR="006F02CC" w:rsidRDefault="006F02CC" w:rsidP="006F02CC">
            <w:pPr>
              <w:rPr>
                <w:color w:val="000000" w:themeColor="text1"/>
              </w:rPr>
            </w:pPr>
          </w:p>
          <w:p w14:paraId="5EFE575D" w14:textId="77777777" w:rsidR="006F02CC" w:rsidRDefault="006F02CC" w:rsidP="006F02CC">
            <w:pPr>
              <w:pStyle w:val="berschrift1"/>
            </w:pPr>
            <w:r>
              <w:t>FAQ:</w:t>
            </w:r>
          </w:p>
          <w:p w14:paraId="3626D752" w14:textId="77777777" w:rsidR="006F02CC" w:rsidRDefault="006F02CC" w:rsidP="006F02CC"/>
          <w:p w14:paraId="5ED6B125" w14:textId="77777777" w:rsidR="006F02CC" w:rsidRDefault="006F02CC" w:rsidP="006F02CC">
            <w:r>
              <w:t xml:space="preserve">F: Was mache ich wen das Programm abstürzt oder nicht startet?  </w:t>
            </w:r>
          </w:p>
          <w:p w14:paraId="4C303F19" w14:textId="3C334F35" w:rsidR="006F02CC" w:rsidRDefault="006F02CC" w:rsidP="006F02CC">
            <w:r>
              <w:t>A: In so einen Fall löschen sie bitte im gleichen Verzeichnis, die Datei Settings.json und versuchen sie es erneut.</w:t>
            </w:r>
          </w:p>
          <w:p w14:paraId="1FF17E28" w14:textId="77777777" w:rsidR="005A6C6E" w:rsidRDefault="005A6C6E" w:rsidP="005A6C6E">
            <w:r>
              <w:t xml:space="preserve">F: gibt es nicht mehr Einstellungen? </w:t>
            </w:r>
          </w:p>
          <w:p w14:paraId="177288A9" w14:textId="2D1C899A" w:rsidR="005A6C6E" w:rsidRDefault="005A6C6E" w:rsidP="006F02CC">
            <w:r>
              <w:t xml:space="preserve">A: </w:t>
            </w:r>
            <w:r>
              <w:t xml:space="preserve"> Ja! In der Settings.json können sie noch mehr Einstellungen vornehmen, für den fall das Sie irgendwelche Fehleinstellungen gemacht haben und nichts mehr geht, einfach die Datei löschen und Programm neustarten, damit werden die Standarteinstellungen wieder hergestellt.</w:t>
            </w:r>
          </w:p>
          <w:p w14:paraId="08CB1631" w14:textId="77777777" w:rsidR="006F02CC" w:rsidRDefault="006F02CC" w:rsidP="006F02CC">
            <w:r>
              <w:t xml:space="preserve">F: Was mache ich wen ich einen Fehler gefunden habe? </w:t>
            </w:r>
          </w:p>
          <w:p w14:paraId="50918188" w14:textId="373142C0" w:rsidR="006F02CC" w:rsidRDefault="006F02CC" w:rsidP="006F02CC">
            <w:r>
              <w:t>A: Dan machen sie bitte mit den Win-Snipping-Tool einen Ausschnitt und schicken sie Ihn mir bitte zu</w:t>
            </w:r>
            <w:r w:rsidR="005A6C6E">
              <w:t xml:space="preserve"> unter: </w:t>
            </w:r>
            <w:hyperlink r:id="rId18" w:history="1">
              <w:r w:rsidR="005A6C6E" w:rsidRPr="00225362">
                <w:rPr>
                  <w:rStyle w:val="Hyperlink"/>
                </w:rPr>
                <w:t>Bernecker.thomas@gmx.de</w:t>
              </w:r>
            </w:hyperlink>
          </w:p>
          <w:p w14:paraId="68791B3C" w14:textId="77777777" w:rsidR="005A6C6E" w:rsidRDefault="005A6C6E" w:rsidP="006F02CC"/>
          <w:p w14:paraId="44D2D590" w14:textId="70E70ABA" w:rsidR="005A6C6E" w:rsidRPr="006F02CC" w:rsidRDefault="005A6C6E" w:rsidP="006F02CC">
            <w:r>
              <w:t xml:space="preserve">Auch für Kritik, Anregungen usw. können sie mir jeder Zeit eine email senden. </w:t>
            </w:r>
          </w:p>
        </w:tc>
      </w:tr>
    </w:tbl>
    <w:p w14:paraId="7F1BE64A" w14:textId="77777777" w:rsidR="00996406" w:rsidRPr="00947B05" w:rsidRDefault="00996406" w:rsidP="00F86647">
      <w:pPr>
        <w:pStyle w:val="KeinLeerraum"/>
        <w:rPr>
          <w:sz w:val="10"/>
        </w:rPr>
      </w:pPr>
    </w:p>
    <w:sectPr w:rsidR="00996406" w:rsidRPr="00947B05" w:rsidSect="00CA41F9">
      <w:pgSz w:w="11906" w:h="16838" w:code="9"/>
      <w:pgMar w:top="360" w:right="360" w:bottom="360" w:left="3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768C2" w14:textId="77777777" w:rsidR="00DF5625" w:rsidRDefault="00DF5625" w:rsidP="00614DF7">
      <w:pPr>
        <w:spacing w:after="0" w:line="240" w:lineRule="auto"/>
      </w:pPr>
      <w:r>
        <w:separator/>
      </w:r>
    </w:p>
  </w:endnote>
  <w:endnote w:type="continuationSeparator" w:id="0">
    <w:p w14:paraId="5314E007" w14:textId="77777777" w:rsidR="00DF5625" w:rsidRDefault="00DF5625" w:rsidP="00614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43222" w14:textId="77777777" w:rsidR="00DF5625" w:rsidRDefault="00DF5625" w:rsidP="00614DF7">
      <w:pPr>
        <w:spacing w:after="0" w:line="240" w:lineRule="auto"/>
      </w:pPr>
      <w:r>
        <w:separator/>
      </w:r>
    </w:p>
  </w:footnote>
  <w:footnote w:type="continuationSeparator" w:id="0">
    <w:p w14:paraId="55BDAD78" w14:textId="77777777" w:rsidR="00DF5625" w:rsidRDefault="00DF5625" w:rsidP="00614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C642F0"/>
    <w:multiLevelType w:val="hybridMultilevel"/>
    <w:tmpl w:val="2318B4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30"/>
    <w:rsid w:val="00011B82"/>
    <w:rsid w:val="00021600"/>
    <w:rsid w:val="00073700"/>
    <w:rsid w:val="00094800"/>
    <w:rsid w:val="000C5B97"/>
    <w:rsid w:val="000F084E"/>
    <w:rsid w:val="00122FFF"/>
    <w:rsid w:val="001314AF"/>
    <w:rsid w:val="001437D8"/>
    <w:rsid w:val="0019023D"/>
    <w:rsid w:val="001A04BC"/>
    <w:rsid w:val="00204804"/>
    <w:rsid w:val="0020656E"/>
    <w:rsid w:val="0023384A"/>
    <w:rsid w:val="0026785F"/>
    <w:rsid w:val="00307A0A"/>
    <w:rsid w:val="00342E74"/>
    <w:rsid w:val="00381A5A"/>
    <w:rsid w:val="003E3262"/>
    <w:rsid w:val="003E63CB"/>
    <w:rsid w:val="00411B65"/>
    <w:rsid w:val="004B446B"/>
    <w:rsid w:val="004D3B30"/>
    <w:rsid w:val="005513FF"/>
    <w:rsid w:val="005A1FC5"/>
    <w:rsid w:val="005A6C6E"/>
    <w:rsid w:val="005C5755"/>
    <w:rsid w:val="00614DF7"/>
    <w:rsid w:val="0062123A"/>
    <w:rsid w:val="00621D04"/>
    <w:rsid w:val="0062208C"/>
    <w:rsid w:val="00646E75"/>
    <w:rsid w:val="00647E57"/>
    <w:rsid w:val="0065723F"/>
    <w:rsid w:val="00662575"/>
    <w:rsid w:val="00682EC8"/>
    <w:rsid w:val="00687C94"/>
    <w:rsid w:val="006C423B"/>
    <w:rsid w:val="006F02CC"/>
    <w:rsid w:val="0071668D"/>
    <w:rsid w:val="00800598"/>
    <w:rsid w:val="00894BB1"/>
    <w:rsid w:val="008A6506"/>
    <w:rsid w:val="00947B05"/>
    <w:rsid w:val="00963E02"/>
    <w:rsid w:val="00996406"/>
    <w:rsid w:val="009B4F05"/>
    <w:rsid w:val="009D3224"/>
    <w:rsid w:val="009F75AA"/>
    <w:rsid w:val="00A01FE5"/>
    <w:rsid w:val="00A23E02"/>
    <w:rsid w:val="00A50BCD"/>
    <w:rsid w:val="00B26185"/>
    <w:rsid w:val="00B61E96"/>
    <w:rsid w:val="00BD056D"/>
    <w:rsid w:val="00C05A75"/>
    <w:rsid w:val="00C1400F"/>
    <w:rsid w:val="00C36D8A"/>
    <w:rsid w:val="00C557AC"/>
    <w:rsid w:val="00C62C10"/>
    <w:rsid w:val="00C72B97"/>
    <w:rsid w:val="00C94224"/>
    <w:rsid w:val="00CA41F9"/>
    <w:rsid w:val="00D214D7"/>
    <w:rsid w:val="00D4570F"/>
    <w:rsid w:val="00DF5625"/>
    <w:rsid w:val="00E37E2B"/>
    <w:rsid w:val="00E55D74"/>
    <w:rsid w:val="00E73866"/>
    <w:rsid w:val="00E82D45"/>
    <w:rsid w:val="00EC5994"/>
    <w:rsid w:val="00F13B5B"/>
    <w:rsid w:val="00F86647"/>
    <w:rsid w:val="00FF45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C703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Standard">
    <w:name w:val="Normal"/>
    <w:qFormat/>
    <w:rsid w:val="001314AF"/>
    <w:rPr>
      <w:sz w:val="18"/>
    </w:rPr>
  </w:style>
  <w:style w:type="paragraph" w:styleId="berschrift1">
    <w:name w:val="heading 1"/>
    <w:basedOn w:val="Standard"/>
    <w:next w:val="Standard"/>
    <w:link w:val="berschrift1Zchn"/>
    <w:uiPriority w:val="9"/>
    <w:qFormat/>
    <w:rsid w:val="00073700"/>
    <w:pPr>
      <w:spacing w:line="240" w:lineRule="auto"/>
      <w:jc w:val="left"/>
      <w:outlineLvl w:val="0"/>
    </w:pPr>
    <w:rPr>
      <w:rFonts w:asciiTheme="majorHAnsi" w:hAnsiTheme="majorHAnsi"/>
      <w:b/>
      <w:caps/>
      <w:color w:val="000000" w:themeColor="text1"/>
      <w:spacing w:val="6"/>
      <w:sz w:val="56"/>
      <w:szCs w:val="40"/>
    </w:rPr>
  </w:style>
  <w:style w:type="paragraph" w:styleId="berschrift2">
    <w:name w:val="heading 2"/>
    <w:basedOn w:val="Standard"/>
    <w:next w:val="Standard"/>
    <w:link w:val="berschrift2Zchn"/>
    <w:uiPriority w:val="9"/>
    <w:unhideWhenUsed/>
    <w:qFormat/>
    <w:rsid w:val="00647E57"/>
    <w:pPr>
      <w:outlineLvl w:val="1"/>
    </w:pPr>
    <w:rPr>
      <w:caps/>
      <w:color w:val="3476B1" w:themeColor="accent2" w:themeShade="BF"/>
      <w:sz w:val="22"/>
    </w:rPr>
  </w:style>
  <w:style w:type="paragraph" w:styleId="berschrift3">
    <w:name w:val="heading 3"/>
    <w:basedOn w:val="Standard"/>
    <w:next w:val="Standard"/>
    <w:link w:val="berschrift3Zchn"/>
    <w:uiPriority w:val="9"/>
    <w:semiHidden/>
    <w:qFormat/>
    <w:rsid w:val="00C62C10"/>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qFormat/>
    <w:rsid w:val="00C62C10"/>
    <w:pPr>
      <w:spacing w:before="240" w:after="0"/>
      <w:jc w:val="left"/>
      <w:outlineLvl w:val="3"/>
    </w:pPr>
    <w:rPr>
      <w:smallCaps/>
      <w:spacing w:val="10"/>
      <w:sz w:val="22"/>
      <w:szCs w:val="22"/>
    </w:rPr>
  </w:style>
  <w:style w:type="paragraph" w:styleId="berschrift5">
    <w:name w:val="heading 5"/>
    <w:basedOn w:val="Standard"/>
    <w:next w:val="Standard"/>
    <w:link w:val="berschrift5Zchn"/>
    <w:uiPriority w:val="9"/>
    <w:semiHidden/>
    <w:qFormat/>
    <w:rsid w:val="00C62C10"/>
    <w:pPr>
      <w:spacing w:before="200" w:after="0"/>
      <w:jc w:val="left"/>
      <w:outlineLvl w:val="4"/>
    </w:pPr>
    <w:rPr>
      <w:smallCaps/>
      <w:color w:val="3476B1" w:themeColor="accent2" w:themeShade="BF"/>
      <w:spacing w:val="10"/>
      <w:sz w:val="22"/>
      <w:szCs w:val="26"/>
    </w:rPr>
  </w:style>
  <w:style w:type="paragraph" w:styleId="berschrift6">
    <w:name w:val="heading 6"/>
    <w:basedOn w:val="Standard"/>
    <w:next w:val="Standard"/>
    <w:link w:val="berschrift6Zchn"/>
    <w:uiPriority w:val="9"/>
    <w:semiHidden/>
    <w:qFormat/>
    <w:rsid w:val="00C62C10"/>
    <w:pPr>
      <w:spacing w:after="0"/>
      <w:jc w:val="left"/>
      <w:outlineLvl w:val="5"/>
    </w:pPr>
    <w:rPr>
      <w:smallCaps/>
      <w:color w:val="629DD1" w:themeColor="accent2"/>
      <w:spacing w:val="5"/>
      <w:sz w:val="22"/>
    </w:rPr>
  </w:style>
  <w:style w:type="paragraph" w:styleId="berschrift7">
    <w:name w:val="heading 7"/>
    <w:basedOn w:val="Standard"/>
    <w:next w:val="Standard"/>
    <w:link w:val="berschrift7Zchn"/>
    <w:uiPriority w:val="9"/>
    <w:semiHidden/>
    <w:qFormat/>
    <w:rsid w:val="00C62C10"/>
    <w:pPr>
      <w:spacing w:after="0"/>
      <w:jc w:val="left"/>
      <w:outlineLvl w:val="6"/>
    </w:pPr>
    <w:rPr>
      <w:b/>
      <w:smallCaps/>
      <w:color w:val="629DD1" w:themeColor="accent2"/>
      <w:spacing w:val="10"/>
    </w:rPr>
  </w:style>
  <w:style w:type="paragraph" w:styleId="berschrift8">
    <w:name w:val="heading 8"/>
    <w:basedOn w:val="Standard"/>
    <w:next w:val="Standard"/>
    <w:link w:val="berschrift8Zchn"/>
    <w:uiPriority w:val="9"/>
    <w:semiHidden/>
    <w:qFormat/>
    <w:rsid w:val="00C62C10"/>
    <w:pPr>
      <w:spacing w:after="0"/>
      <w:jc w:val="left"/>
      <w:outlineLvl w:val="7"/>
    </w:pPr>
    <w:rPr>
      <w:b/>
      <w:i/>
      <w:smallCaps/>
      <w:color w:val="3476B1" w:themeColor="accent2" w:themeShade="BF"/>
    </w:rPr>
  </w:style>
  <w:style w:type="paragraph" w:styleId="berschrift9">
    <w:name w:val="heading 9"/>
    <w:basedOn w:val="Standard"/>
    <w:next w:val="Standard"/>
    <w:link w:val="berschrift9Zchn"/>
    <w:uiPriority w:val="9"/>
    <w:semiHidden/>
    <w:qFormat/>
    <w:rsid w:val="00C62C10"/>
    <w:pPr>
      <w:spacing w:after="0"/>
      <w:jc w:val="left"/>
      <w:outlineLvl w:val="8"/>
    </w:pPr>
    <w:rPr>
      <w:b/>
      <w:i/>
      <w:smallCaps/>
      <w:color w:val="224E76"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semiHidden/>
    <w:rsid w:val="00381A5A"/>
    <w:rPr>
      <w:smallCaps/>
      <w:spacing w:val="10"/>
      <w:sz w:val="22"/>
      <w:szCs w:val="22"/>
    </w:rPr>
  </w:style>
  <w:style w:type="character" w:customStyle="1" w:styleId="berschrift5Zchn">
    <w:name w:val="Überschrift 5 Zchn"/>
    <w:basedOn w:val="Absatz-Standardschriftart"/>
    <w:link w:val="berschrift5"/>
    <w:uiPriority w:val="9"/>
    <w:semiHidden/>
    <w:rsid w:val="00381A5A"/>
    <w:rPr>
      <w:smallCaps/>
      <w:color w:val="3476B1" w:themeColor="accent2" w:themeShade="BF"/>
      <w:spacing w:val="10"/>
      <w:sz w:val="22"/>
      <w:szCs w:val="26"/>
    </w:rPr>
  </w:style>
  <w:style w:type="character" w:customStyle="1" w:styleId="berschrift1Zchn">
    <w:name w:val="Überschrift 1 Zchn"/>
    <w:basedOn w:val="Absatz-Standardschriftart"/>
    <w:link w:val="berschrift1"/>
    <w:uiPriority w:val="9"/>
    <w:rsid w:val="00073700"/>
    <w:rPr>
      <w:rFonts w:asciiTheme="majorHAnsi" w:hAnsiTheme="majorHAnsi"/>
      <w:b/>
      <w:caps/>
      <w:color w:val="000000" w:themeColor="text1"/>
      <w:spacing w:val="6"/>
      <w:sz w:val="56"/>
      <w:szCs w:val="40"/>
    </w:rPr>
  </w:style>
  <w:style w:type="character" w:customStyle="1" w:styleId="berschrift2Zchn">
    <w:name w:val="Überschrift 2 Zchn"/>
    <w:basedOn w:val="Absatz-Standardschriftart"/>
    <w:link w:val="berschrift2"/>
    <w:uiPriority w:val="9"/>
    <w:rsid w:val="00647E57"/>
    <w:rPr>
      <w:caps/>
      <w:color w:val="3476B1" w:themeColor="accent2" w:themeShade="BF"/>
      <w:sz w:val="22"/>
    </w:rPr>
  </w:style>
  <w:style w:type="character" w:customStyle="1" w:styleId="berschrift3Zchn">
    <w:name w:val="Überschrift 3 Zchn"/>
    <w:basedOn w:val="Absatz-Standardschriftart"/>
    <w:link w:val="berschrift3"/>
    <w:uiPriority w:val="9"/>
    <w:semiHidden/>
    <w:rsid w:val="00381A5A"/>
    <w:rPr>
      <w:smallCaps/>
      <w:spacing w:val="5"/>
      <w:sz w:val="24"/>
      <w:szCs w:val="24"/>
    </w:rPr>
  </w:style>
  <w:style w:type="character" w:customStyle="1" w:styleId="berschrift6Zchn">
    <w:name w:val="Überschrift 6 Zchn"/>
    <w:basedOn w:val="Absatz-Standardschriftart"/>
    <w:link w:val="berschrift6"/>
    <w:uiPriority w:val="9"/>
    <w:semiHidden/>
    <w:rsid w:val="00381A5A"/>
    <w:rPr>
      <w:smallCaps/>
      <w:color w:val="629DD1" w:themeColor="accent2"/>
      <w:spacing w:val="5"/>
      <w:sz w:val="22"/>
    </w:rPr>
  </w:style>
  <w:style w:type="character" w:customStyle="1" w:styleId="berschrift7Zchn">
    <w:name w:val="Überschrift 7 Zchn"/>
    <w:basedOn w:val="Absatz-Standardschriftart"/>
    <w:link w:val="berschrift7"/>
    <w:uiPriority w:val="9"/>
    <w:semiHidden/>
    <w:rsid w:val="00381A5A"/>
    <w:rPr>
      <w:b/>
      <w:smallCaps/>
      <w:color w:val="629DD1" w:themeColor="accent2"/>
      <w:spacing w:val="10"/>
    </w:rPr>
  </w:style>
  <w:style w:type="character" w:customStyle="1" w:styleId="berschrift8Zchn">
    <w:name w:val="Überschrift 8 Zchn"/>
    <w:basedOn w:val="Absatz-Standardschriftart"/>
    <w:link w:val="berschrift8"/>
    <w:uiPriority w:val="9"/>
    <w:semiHidden/>
    <w:rsid w:val="00381A5A"/>
    <w:rPr>
      <w:b/>
      <w:i/>
      <w:smallCaps/>
      <w:color w:val="3476B1" w:themeColor="accent2" w:themeShade="BF"/>
    </w:rPr>
  </w:style>
  <w:style w:type="character" w:customStyle="1" w:styleId="berschrift9Zchn">
    <w:name w:val="Überschrift 9 Zchn"/>
    <w:basedOn w:val="Absatz-Standardschriftart"/>
    <w:link w:val="berschrift9"/>
    <w:uiPriority w:val="9"/>
    <w:semiHidden/>
    <w:rsid w:val="00381A5A"/>
    <w:rPr>
      <w:b/>
      <w:i/>
      <w:smallCaps/>
      <w:color w:val="224E76" w:themeColor="accent2" w:themeShade="7F"/>
    </w:rPr>
  </w:style>
  <w:style w:type="paragraph" w:styleId="Beschriftung">
    <w:name w:val="caption"/>
    <w:basedOn w:val="Standard"/>
    <w:next w:val="Standard"/>
    <w:uiPriority w:val="35"/>
    <w:semiHidden/>
    <w:unhideWhenUsed/>
    <w:qFormat/>
    <w:rsid w:val="00C62C10"/>
    <w:rPr>
      <w:b/>
      <w:bCs/>
      <w:caps/>
      <w:sz w:val="16"/>
      <w:szCs w:val="18"/>
    </w:rPr>
  </w:style>
  <w:style w:type="paragraph" w:styleId="Titel">
    <w:name w:val="Title"/>
    <w:basedOn w:val="Standard"/>
    <w:next w:val="Standard"/>
    <w:link w:val="TitelZchn"/>
    <w:uiPriority w:val="10"/>
    <w:qFormat/>
    <w:rsid w:val="0065723F"/>
    <w:pPr>
      <w:spacing w:after="0" w:line="240" w:lineRule="auto"/>
      <w:jc w:val="left"/>
    </w:pPr>
    <w:rPr>
      <w:rFonts w:ascii="Calibri" w:hAnsi="Calibri" w:cstheme="majorHAnsi"/>
      <w:b/>
      <w:sz w:val="56"/>
    </w:rPr>
  </w:style>
  <w:style w:type="character" w:customStyle="1" w:styleId="TitelZchn">
    <w:name w:val="Titel Zchn"/>
    <w:basedOn w:val="Absatz-Standardschriftart"/>
    <w:link w:val="Titel"/>
    <w:uiPriority w:val="10"/>
    <w:rsid w:val="0065723F"/>
    <w:rPr>
      <w:rFonts w:ascii="Calibri" w:hAnsi="Calibri" w:cstheme="majorHAnsi"/>
      <w:b/>
      <w:sz w:val="56"/>
    </w:rPr>
  </w:style>
  <w:style w:type="paragraph" w:styleId="Untertitel">
    <w:name w:val="Subtitle"/>
    <w:basedOn w:val="Standard"/>
    <w:next w:val="Standard"/>
    <w:link w:val="UntertitelZchn"/>
    <w:uiPriority w:val="11"/>
    <w:qFormat/>
    <w:rsid w:val="0065723F"/>
    <w:pPr>
      <w:spacing w:line="240" w:lineRule="auto"/>
      <w:jc w:val="left"/>
    </w:pPr>
    <w:rPr>
      <w:caps/>
      <w:smallCaps/>
      <w:color w:val="3476B1" w:themeColor="accent2" w:themeShade="BF"/>
      <w:sz w:val="40"/>
    </w:rPr>
  </w:style>
  <w:style w:type="character" w:customStyle="1" w:styleId="UntertitelZchn">
    <w:name w:val="Untertitel Zchn"/>
    <w:basedOn w:val="Absatz-Standardschriftart"/>
    <w:link w:val="Untertitel"/>
    <w:uiPriority w:val="11"/>
    <w:rsid w:val="0065723F"/>
    <w:rPr>
      <w:caps/>
      <w:smallCaps/>
      <w:color w:val="3476B1" w:themeColor="accent2" w:themeShade="BF"/>
      <w:sz w:val="40"/>
    </w:rPr>
  </w:style>
  <w:style w:type="character" w:styleId="Fett">
    <w:name w:val="Strong"/>
    <w:uiPriority w:val="22"/>
    <w:semiHidden/>
    <w:rsid w:val="00C62C10"/>
    <w:rPr>
      <w:b/>
      <w:color w:val="629DD1" w:themeColor="accent2"/>
    </w:rPr>
  </w:style>
  <w:style w:type="character" w:styleId="Hervorhebung">
    <w:name w:val="Emphasis"/>
    <w:uiPriority w:val="20"/>
    <w:semiHidden/>
    <w:rsid w:val="00C62C10"/>
    <w:rPr>
      <w:b/>
      <w:i/>
      <w:spacing w:val="10"/>
    </w:rPr>
  </w:style>
  <w:style w:type="paragraph" w:styleId="KeinLeerraum">
    <w:name w:val="No Spacing"/>
    <w:basedOn w:val="Standard"/>
    <w:link w:val="KeinLeerraumZchn"/>
    <w:uiPriority w:val="1"/>
    <w:qFormat/>
    <w:rsid w:val="00C62C10"/>
    <w:pPr>
      <w:spacing w:after="0" w:line="240" w:lineRule="auto"/>
    </w:pPr>
  </w:style>
  <w:style w:type="character" w:customStyle="1" w:styleId="KeinLeerraumZchn">
    <w:name w:val="Kein Leerraum Zchn"/>
    <w:basedOn w:val="Absatz-Standardschriftart"/>
    <w:link w:val="KeinLeerraum"/>
    <w:uiPriority w:val="1"/>
    <w:rsid w:val="00C62C10"/>
  </w:style>
  <w:style w:type="paragraph" w:styleId="Listenabsatz">
    <w:name w:val="List Paragraph"/>
    <w:basedOn w:val="Standard"/>
    <w:uiPriority w:val="34"/>
    <w:semiHidden/>
    <w:rsid w:val="00C62C10"/>
    <w:pPr>
      <w:ind w:left="720"/>
      <w:contextualSpacing/>
    </w:pPr>
  </w:style>
  <w:style w:type="paragraph" w:styleId="Zitat">
    <w:name w:val="Quote"/>
    <w:basedOn w:val="Standard"/>
    <w:next w:val="Standard"/>
    <w:link w:val="ZitatZchn"/>
    <w:uiPriority w:val="29"/>
    <w:semiHidden/>
    <w:qFormat/>
    <w:rsid w:val="00C62C10"/>
    <w:rPr>
      <w:i/>
    </w:rPr>
  </w:style>
  <w:style w:type="character" w:customStyle="1" w:styleId="ZitatZchn">
    <w:name w:val="Zitat Zchn"/>
    <w:basedOn w:val="Absatz-Standardschriftart"/>
    <w:link w:val="Zitat"/>
    <w:uiPriority w:val="29"/>
    <w:semiHidden/>
    <w:rsid w:val="00381A5A"/>
    <w:rPr>
      <w:i/>
    </w:rPr>
  </w:style>
  <w:style w:type="paragraph" w:styleId="IntensivesZitat">
    <w:name w:val="Intense Quote"/>
    <w:basedOn w:val="Standard"/>
    <w:next w:val="Standard"/>
    <w:link w:val="IntensivesZitatZchn"/>
    <w:uiPriority w:val="30"/>
    <w:semiHidden/>
    <w:rsid w:val="00C62C10"/>
    <w:pPr>
      <w:pBdr>
        <w:top w:val="single" w:sz="8" w:space="10" w:color="3476B1" w:themeColor="accent2" w:themeShade="BF"/>
        <w:left w:val="single" w:sz="8" w:space="10" w:color="3476B1" w:themeColor="accent2" w:themeShade="BF"/>
        <w:bottom w:val="single" w:sz="8" w:space="10" w:color="3476B1" w:themeColor="accent2" w:themeShade="BF"/>
        <w:right w:val="single" w:sz="8" w:space="10" w:color="3476B1" w:themeColor="accent2" w:themeShade="BF"/>
      </w:pBdr>
      <w:shd w:val="clear" w:color="auto" w:fill="629DD1" w:themeFill="accent2"/>
      <w:spacing w:before="140" w:after="140"/>
      <w:ind w:left="1440" w:right="1440"/>
    </w:pPr>
    <w:rPr>
      <w:b/>
      <w:i/>
      <w:color w:val="FFFFFF" w:themeColor="background1"/>
    </w:rPr>
  </w:style>
  <w:style w:type="character" w:customStyle="1" w:styleId="IntensivesZitatZchn">
    <w:name w:val="Intensives Zitat Zchn"/>
    <w:basedOn w:val="Absatz-Standardschriftart"/>
    <w:link w:val="IntensivesZitat"/>
    <w:uiPriority w:val="30"/>
    <w:semiHidden/>
    <w:rsid w:val="00C36D8A"/>
    <w:rPr>
      <w:b/>
      <w:i/>
      <w:color w:val="FFFFFF" w:themeColor="background1"/>
      <w:shd w:val="clear" w:color="auto" w:fill="629DD1" w:themeFill="accent2"/>
    </w:rPr>
  </w:style>
  <w:style w:type="character" w:styleId="SchwacheHervorhebung">
    <w:name w:val="Subtle Emphasis"/>
    <w:uiPriority w:val="19"/>
    <w:semiHidden/>
    <w:rsid w:val="00C62C10"/>
    <w:rPr>
      <w:i/>
    </w:rPr>
  </w:style>
  <w:style w:type="character" w:styleId="IntensiveHervorhebung">
    <w:name w:val="Intense Emphasis"/>
    <w:uiPriority w:val="21"/>
    <w:semiHidden/>
    <w:rsid w:val="00C62C10"/>
    <w:rPr>
      <w:b/>
      <w:i/>
      <w:color w:val="629DD1" w:themeColor="accent2"/>
      <w:spacing w:val="10"/>
    </w:rPr>
  </w:style>
  <w:style w:type="character" w:styleId="SchwacherVerweis">
    <w:name w:val="Subtle Reference"/>
    <w:uiPriority w:val="31"/>
    <w:semiHidden/>
    <w:rsid w:val="00C62C10"/>
    <w:rPr>
      <w:b/>
    </w:rPr>
  </w:style>
  <w:style w:type="character" w:styleId="IntensiverVerweis">
    <w:name w:val="Intense Reference"/>
    <w:uiPriority w:val="32"/>
    <w:semiHidden/>
    <w:rsid w:val="00C62C10"/>
    <w:rPr>
      <w:b/>
      <w:bCs/>
      <w:smallCaps/>
      <w:spacing w:val="5"/>
      <w:sz w:val="22"/>
      <w:szCs w:val="22"/>
      <w:u w:val="single"/>
    </w:rPr>
  </w:style>
  <w:style w:type="character" w:styleId="Buchtitel">
    <w:name w:val="Book Title"/>
    <w:uiPriority w:val="33"/>
    <w:semiHidden/>
    <w:rsid w:val="00C62C10"/>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C62C10"/>
    <w:pPr>
      <w:outlineLvl w:val="9"/>
    </w:pPr>
  </w:style>
  <w:style w:type="paragraph" w:customStyle="1" w:styleId="PersnlicherName">
    <w:name w:val="Persönlicher Name"/>
    <w:basedOn w:val="Titel"/>
    <w:semiHidden/>
    <w:rsid w:val="00C62C10"/>
    <w:rPr>
      <w:b w:val="0"/>
      <w:caps/>
      <w:color w:val="000000"/>
      <w:sz w:val="28"/>
      <w:szCs w:val="28"/>
    </w:rPr>
  </w:style>
  <w:style w:type="paragraph" w:customStyle="1" w:styleId="Beschriftungberschrift">
    <w:name w:val="Beschriftung Überschrift"/>
    <w:basedOn w:val="Standard"/>
    <w:semiHidden/>
    <w:rsid w:val="00C62C10"/>
    <w:pPr>
      <w:spacing w:after="120" w:line="312" w:lineRule="auto"/>
    </w:pPr>
    <w:rPr>
      <w:rFonts w:asciiTheme="majorHAnsi" w:eastAsiaTheme="minorHAnsi" w:hAnsiTheme="majorHAnsi"/>
      <w:color w:val="1E5E9F" w:themeColor="accent3" w:themeShade="BF"/>
      <w:szCs w:val="22"/>
    </w:rPr>
  </w:style>
  <w:style w:type="paragraph" w:customStyle="1" w:styleId="Adresse3">
    <w:name w:val="Adresse 3"/>
    <w:basedOn w:val="Untertitel"/>
    <w:link w:val="Adresse3Zeichen"/>
    <w:semiHidden/>
    <w:rsid w:val="00C62C10"/>
    <w:pPr>
      <w:spacing w:after="0"/>
      <w:jc w:val="center"/>
    </w:pPr>
  </w:style>
  <w:style w:type="character" w:customStyle="1" w:styleId="Adresse3Zeichen">
    <w:name w:val="Adresse 3 Zeichen"/>
    <w:basedOn w:val="UntertitelZchn"/>
    <w:link w:val="Adresse3"/>
    <w:semiHidden/>
    <w:rsid w:val="00C36D8A"/>
    <w:rPr>
      <w:caps/>
      <w:smallCaps/>
      <w:color w:val="3476B1" w:themeColor="accent2" w:themeShade="BF"/>
      <w:sz w:val="40"/>
    </w:rPr>
  </w:style>
  <w:style w:type="paragraph" w:styleId="Textkrper">
    <w:name w:val="Body Text"/>
    <w:basedOn w:val="Standard"/>
    <w:link w:val="TextkrperZchn"/>
    <w:uiPriority w:val="99"/>
    <w:semiHidden/>
    <w:unhideWhenUsed/>
    <w:rsid w:val="00C62C10"/>
    <w:pPr>
      <w:spacing w:after="120"/>
    </w:pPr>
  </w:style>
  <w:style w:type="character" w:customStyle="1" w:styleId="TextkrperZchn">
    <w:name w:val="Textkörper Zchn"/>
    <w:basedOn w:val="Absatz-Standardschriftart"/>
    <w:link w:val="Textkrper"/>
    <w:uiPriority w:val="99"/>
    <w:semiHidden/>
    <w:rsid w:val="00C62C10"/>
    <w:rPr>
      <w:rFonts w:ascii="Century Gothic" w:hAnsi="Century Gothic"/>
      <w:sz w:val="21"/>
    </w:rPr>
  </w:style>
  <w:style w:type="paragraph" w:styleId="Verzeichnis1">
    <w:name w:val="toc 1"/>
    <w:basedOn w:val="Standard"/>
    <w:next w:val="Standard"/>
    <w:autoRedefine/>
    <w:uiPriority w:val="39"/>
    <w:rsid w:val="003E3262"/>
    <w:pPr>
      <w:pBdr>
        <w:top w:val="single" w:sz="12" w:space="1" w:color="629DD1" w:themeColor="accent2"/>
      </w:pBdr>
      <w:spacing w:line="240" w:lineRule="auto"/>
      <w:jc w:val="left"/>
    </w:pPr>
    <w:rPr>
      <w:b/>
      <w:sz w:val="32"/>
    </w:rPr>
  </w:style>
  <w:style w:type="paragraph" w:styleId="Verzeichnis2">
    <w:name w:val="toc 2"/>
    <w:basedOn w:val="Standard"/>
    <w:next w:val="Standard"/>
    <w:autoRedefine/>
    <w:uiPriority w:val="39"/>
    <w:rsid w:val="001314AF"/>
  </w:style>
  <w:style w:type="character" w:styleId="Platzhaltertext">
    <w:name w:val="Placeholder Text"/>
    <w:basedOn w:val="Absatz-Standardschriftart"/>
    <w:uiPriority w:val="99"/>
    <w:semiHidden/>
    <w:rsid w:val="00C36D8A"/>
    <w:rPr>
      <w:color w:val="808080"/>
    </w:rPr>
  </w:style>
  <w:style w:type="paragraph" w:customStyle="1" w:styleId="Bild">
    <w:name w:val="Bild"/>
    <w:basedOn w:val="Standard"/>
    <w:qFormat/>
    <w:rsid w:val="00F86647"/>
    <w:pPr>
      <w:spacing w:after="0" w:line="240" w:lineRule="auto"/>
      <w:ind w:left="-216"/>
    </w:pPr>
    <w:rPr>
      <w:noProof/>
    </w:rPr>
  </w:style>
  <w:style w:type="paragraph" w:styleId="Kopfzeile">
    <w:name w:val="header"/>
    <w:basedOn w:val="Standard"/>
    <w:link w:val="KopfzeileZchn"/>
    <w:uiPriority w:val="99"/>
    <w:semiHidden/>
    <w:rsid w:val="00614DF7"/>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emiHidden/>
    <w:rsid w:val="00614DF7"/>
  </w:style>
  <w:style w:type="paragraph" w:styleId="Fuzeile">
    <w:name w:val="footer"/>
    <w:basedOn w:val="Standard"/>
    <w:link w:val="FuzeileZchn"/>
    <w:uiPriority w:val="99"/>
    <w:unhideWhenUsed/>
    <w:rsid w:val="00614DF7"/>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614DF7"/>
  </w:style>
  <w:style w:type="character" w:styleId="Hyperlink">
    <w:name w:val="Hyperlink"/>
    <w:basedOn w:val="Absatz-Standardschriftart"/>
    <w:uiPriority w:val="99"/>
    <w:unhideWhenUsed/>
    <w:rsid w:val="005A6C6E"/>
    <w:rPr>
      <w:color w:val="9454C3" w:themeColor="hyperlink"/>
      <w:u w:val="single"/>
    </w:rPr>
  </w:style>
  <w:style w:type="character" w:styleId="NichtaufgelsteErwhnung">
    <w:name w:val="Unresolved Mention"/>
    <w:basedOn w:val="Absatz-Standardschriftart"/>
    <w:uiPriority w:val="99"/>
    <w:semiHidden/>
    <w:rsid w:val="005A6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mailto:Bernecker.thomas@gmx.d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iv08896\AppData\Local\Microsoft\Office\16.0\DTS\de-DE%7b8F98E184-1E9D-4B97-AE3D-3FC6921CC6FA%7d\%7b35073BB1-C035-4F99-A110-DEAD4669632E%7dtf1641221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1AE6CC246849DA9C4A235E20A706EA"/>
        <w:category>
          <w:name w:val="Allgemein"/>
          <w:gallery w:val="placeholder"/>
        </w:category>
        <w:types>
          <w:type w:val="bbPlcHdr"/>
        </w:types>
        <w:behaviors>
          <w:behavior w:val="content"/>
        </w:behaviors>
        <w:guid w:val="{36BBA3EA-4E8D-4E3E-A699-95001DEB44AD}"/>
      </w:docPartPr>
      <w:docPartBody>
        <w:p w:rsidR="00D45F6B" w:rsidRDefault="00FA07E8" w:rsidP="00FA07E8">
          <w:pPr>
            <w:pStyle w:val="B01AE6CC246849DA9C4A235E20A706EA"/>
          </w:pPr>
          <w:r>
            <w:rPr>
              <w:rFonts w:asciiTheme="majorHAnsi" w:eastAsiaTheme="majorEastAsia" w:hAnsiTheme="majorHAnsi" w:cstheme="majorBidi"/>
              <w:caps/>
              <w:color w:val="4472C4" w:themeColor="accent1"/>
              <w:sz w:val="80"/>
              <w:szCs w:val="80"/>
            </w:rPr>
            <w:t>[Dokumenttitel]</w:t>
          </w:r>
        </w:p>
      </w:docPartBody>
    </w:docPart>
    <w:docPart>
      <w:docPartPr>
        <w:name w:val="B07C80000CB746DDB13B8E00F7C00633"/>
        <w:category>
          <w:name w:val="Allgemein"/>
          <w:gallery w:val="placeholder"/>
        </w:category>
        <w:types>
          <w:type w:val="bbPlcHdr"/>
        </w:types>
        <w:behaviors>
          <w:behavior w:val="content"/>
        </w:behaviors>
        <w:guid w:val="{CD555CB6-2B46-473D-AF59-BCB69694F837}"/>
      </w:docPartPr>
      <w:docPartBody>
        <w:p w:rsidR="00D45F6B" w:rsidRDefault="00FA07E8" w:rsidP="00FA07E8">
          <w:pPr>
            <w:pStyle w:val="B07C80000CB746DDB13B8E00F7C00633"/>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20"/>
    <w:rsid w:val="00425E20"/>
    <w:rsid w:val="00654B90"/>
    <w:rsid w:val="00D45F6B"/>
    <w:rsid w:val="00FA07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01AE6CC246849DA9C4A235E20A706EA">
    <w:name w:val="B01AE6CC246849DA9C4A235E20A706EA"/>
    <w:rsid w:val="00FA07E8"/>
  </w:style>
  <w:style w:type="paragraph" w:customStyle="1" w:styleId="D87329487CD84CE98E338AC7CFB845FC">
    <w:name w:val="D87329487CD84CE98E338AC7CFB845FC"/>
  </w:style>
  <w:style w:type="paragraph" w:customStyle="1" w:styleId="784A5E44CCF0465D9AB86D606CF5FDCC">
    <w:name w:val="784A5E44CCF0465D9AB86D606CF5FDCC"/>
  </w:style>
  <w:style w:type="paragraph" w:customStyle="1" w:styleId="F04D42FAA472429F9EF2BBD7B35D7E8E">
    <w:name w:val="F04D42FAA472429F9EF2BBD7B35D7E8E"/>
  </w:style>
  <w:style w:type="paragraph" w:customStyle="1" w:styleId="BBC5B53BA17F4564A3BB011EB2010F00">
    <w:name w:val="BBC5B53BA17F4564A3BB011EB2010F00"/>
  </w:style>
  <w:style w:type="paragraph" w:customStyle="1" w:styleId="CC6AF7B238E04200855682DB37B8FB03">
    <w:name w:val="CC6AF7B238E04200855682DB37B8FB03"/>
  </w:style>
  <w:style w:type="paragraph" w:customStyle="1" w:styleId="6116C8AED2BD4C2CAA4CA02C78AE39C9">
    <w:name w:val="6116C8AED2BD4C2CAA4CA02C78AE39C9"/>
  </w:style>
  <w:style w:type="paragraph" w:customStyle="1" w:styleId="ACBA473AFAEA407E9311FB9A01FEEE4B">
    <w:name w:val="ACBA473AFAEA407E9311FB9A01FEEE4B"/>
  </w:style>
  <w:style w:type="paragraph" w:customStyle="1" w:styleId="0BC997EA8E3247CE8437DF4141B350F0">
    <w:name w:val="0BC997EA8E3247CE8437DF4141B350F0"/>
  </w:style>
  <w:style w:type="paragraph" w:customStyle="1" w:styleId="52C4703552FE4E88815B13EB00E2F77C">
    <w:name w:val="52C4703552FE4E88815B13EB00E2F77C"/>
  </w:style>
  <w:style w:type="paragraph" w:customStyle="1" w:styleId="B07C80000CB746DDB13B8E00F7C00633">
    <w:name w:val="B07C80000CB746DDB13B8E00F7C00633"/>
    <w:rsid w:val="00FA07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6">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2DFF08-BFF4-4130-847C-B36FF8DC3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{35073BB1-C035-4F99-A110-DEAD4669632E}tf16412212_win32.dotx</Template>
  <TotalTime>0</TotalTime>
  <Pages>6</Pages>
  <Words>845</Words>
  <Characters>5329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AusgabeTool</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Excel-Tool</dc:title>
  <dc:subject>Inhaltsverzeichnis</dc:subject>
  <dc:creator/>
  <cp:keywords/>
  <dc:description/>
  <cp:lastModifiedBy/>
  <cp:revision>1</cp:revision>
  <dcterms:created xsi:type="dcterms:W3CDTF">2022-12-22T12:42:00Z</dcterms:created>
  <dcterms:modified xsi:type="dcterms:W3CDTF">2023-01-09T04:07:00Z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3ac890-09a1-47d3-8d04-15427d7fec91_Enabled">
    <vt:lpwstr>true</vt:lpwstr>
  </property>
  <property fmtid="{D5CDD505-2E9C-101B-9397-08002B2CF9AE}" pid="3" name="MSIP_Label_3f3ac890-09a1-47d3-8d04-15427d7fec91_SetDate">
    <vt:lpwstr>2022-12-20T12:15:46Z</vt:lpwstr>
  </property>
  <property fmtid="{D5CDD505-2E9C-101B-9397-08002B2CF9AE}" pid="4" name="MSIP_Label_3f3ac890-09a1-47d3-8d04-15427d7fec91_Method">
    <vt:lpwstr>Standard</vt:lpwstr>
  </property>
  <property fmtid="{D5CDD505-2E9C-101B-9397-08002B2CF9AE}" pid="5" name="MSIP_Label_3f3ac890-09a1-47d3-8d04-15427d7fec91_Name">
    <vt:lpwstr>Internal</vt:lpwstr>
  </property>
  <property fmtid="{D5CDD505-2E9C-101B-9397-08002B2CF9AE}" pid="6" name="MSIP_Label_3f3ac890-09a1-47d3-8d04-15427d7fec91_SiteId">
    <vt:lpwstr>39b77101-99b7-41c9-8d6a-7794b9d48476</vt:lpwstr>
  </property>
  <property fmtid="{D5CDD505-2E9C-101B-9397-08002B2CF9AE}" pid="7" name="MSIP_Label_3f3ac890-09a1-47d3-8d04-15427d7fec91_ActionId">
    <vt:lpwstr>64da09d6-fe81-4935-a6e3-4f049d6b1958</vt:lpwstr>
  </property>
  <property fmtid="{D5CDD505-2E9C-101B-9397-08002B2CF9AE}" pid="8" name="MSIP_Label_3f3ac890-09a1-47d3-8d04-15427d7fec91_ContentBits">
    <vt:lpwstr>0</vt:lpwstr>
  </property>
</Properties>
</file>